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A016" w14:textId="77777777" w:rsidR="00A10484" w:rsidRPr="00D5675E" w:rsidRDefault="00D5675E">
      <w:pPr>
        <w:pStyle w:val="a3"/>
        <w:rPr>
          <w:rFonts w:eastAsia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AOS HW</w:t>
      </w:r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>
        <w:rPr>
          <w:rFonts w:eastAsia="新細明體"/>
          <w:lang w:eastAsia="zh-TW"/>
        </w:rPr>
        <w:tab/>
      </w:r>
      <w:r w:rsidRPr="00D5675E">
        <w:rPr>
          <w:rFonts w:eastAsia="新細明體"/>
          <w:sz w:val="24"/>
          <w:szCs w:val="24"/>
          <w:lang w:eastAsia="zh-TW"/>
        </w:rPr>
        <w:t xml:space="preserve">M083040017 </w:t>
      </w:r>
      <w:r w:rsidRPr="00D5675E">
        <w:rPr>
          <w:rFonts w:eastAsia="新細明體" w:hint="eastAsia"/>
          <w:sz w:val="24"/>
          <w:szCs w:val="24"/>
          <w:lang w:eastAsia="zh-TW"/>
        </w:rPr>
        <w:t>蘇品瑜</w:t>
      </w:r>
      <w:r>
        <w:rPr>
          <w:rFonts w:eastAsia="新細明體"/>
          <w:lang w:eastAsia="zh-TW"/>
        </w:rPr>
        <w:t xml:space="preserve"> </w:t>
      </w:r>
    </w:p>
    <w:p w14:paraId="4717592A" w14:textId="77777777" w:rsidR="00855982" w:rsidRPr="00D5675E" w:rsidRDefault="00D5675E" w:rsidP="00855982">
      <w:pPr>
        <w:pStyle w:val="1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</w:t>
      </w:r>
      <w:r>
        <w:rPr>
          <w:rFonts w:eastAsia="新細明體"/>
          <w:lang w:eastAsia="zh-TW"/>
        </w:rPr>
        <w:t>est reference string</w:t>
      </w:r>
    </w:p>
    <w:p w14:paraId="65C46CAF" w14:textId="77777777" w:rsidR="00855982" w:rsidRDefault="00D5675E" w:rsidP="00D5675E">
      <w:pPr>
        <w:pStyle w:val="aff5"/>
        <w:numPr>
          <w:ilvl w:val="0"/>
          <w:numId w:val="30"/>
        </w:numPr>
        <w:ind w:leftChars="0"/>
      </w:pPr>
      <w:r>
        <w:t xml:space="preserve">Random </w:t>
      </w:r>
    </w:p>
    <w:p w14:paraId="3B8A59E7" w14:textId="77777777" w:rsidR="00D5675E" w:rsidRDefault="00D5675E" w:rsidP="00D5675E"/>
    <w:p w14:paraId="45A7D513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52A611CB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</w:t>
      </w:r>
      <w:r w:rsid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# reference string’s string</w:t>
      </w:r>
    </w:p>
    <w:p w14:paraId="4805750F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 w:rsid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146891E6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347172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0AB1E90B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347172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347172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(len_rs):</w:t>
      </w:r>
    </w:p>
    <w:p w14:paraId="6645FF38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rs_tc1.append(random.randint(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265CF856" w14:textId="77777777" w:rsidR="00347172" w:rsidRPr="00347172" w:rsidRDefault="00347172" w:rsidP="00347172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dw_set.append(random.randint(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347172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347172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  <w:r w:rsid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0: no change,1: dirty</w:t>
      </w:r>
    </w:p>
    <w:p w14:paraId="57AFD1C9" w14:textId="77777777" w:rsidR="00347172" w:rsidRDefault="00347172" w:rsidP="00D5675E"/>
    <w:p w14:paraId="0F0FDDFF" w14:textId="77777777" w:rsidR="00347172" w:rsidRDefault="00347172" w:rsidP="00347172">
      <w:pPr>
        <w:pStyle w:val="aff5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L</w:t>
      </w:r>
      <w:r>
        <w:rPr>
          <w:rFonts w:eastAsia="新細明體"/>
          <w:lang w:eastAsia="zh-TW"/>
        </w:rPr>
        <w:t>ocality</w:t>
      </w:r>
    </w:p>
    <w:p w14:paraId="6EC4282C" w14:textId="77777777" w:rsidR="00347172" w:rsidRDefault="00347172" w:rsidP="00347172">
      <w:pPr>
        <w:rPr>
          <w:rFonts w:eastAsia="新細明體"/>
          <w:lang w:eastAsia="zh-TW"/>
        </w:rPr>
      </w:pPr>
    </w:p>
    <w:p w14:paraId="7646041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7717B39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reference string’s string</w:t>
      </w:r>
    </w:p>
    <w:p w14:paraId="635225A3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617AC07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3D35B44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051B99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&lt; len_rs: </w:t>
      </w:r>
    </w:p>
    <w:p w14:paraId="6A4ADA95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</w:t>
      </w:r>
    </w:p>
    <w:p w14:paraId="54B06D74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begin = 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0F63E77D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maxApend 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- begin 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701BB1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還可放幾個的扣打</w:t>
      </w:r>
    </w:p>
    <w:p w14:paraId="06B472E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maxApend &gt;=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2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3A93FF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add = 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,maxApend) </w:t>
      </w:r>
    </w:p>
    <w:p w14:paraId="1F06DE9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6595F8C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 :</w:t>
      </w:r>
    </w:p>
    <w:p w14:paraId="45750344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350B2AE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rs_tc1.append(begin)</w:t>
      </w:r>
    </w:p>
    <w:p w14:paraId="0879F30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 </w:t>
      </w:r>
    </w:p>
    <w:p w14:paraId="496C3658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701BB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(add):</w:t>
      </w:r>
    </w:p>
    <w:p w14:paraId="576DA4A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begin = begin + 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452C74E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16B4C1F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2F83122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rs_tc1.append(begin)</w:t>
      </w:r>
    </w:p>
    <w:p w14:paraId="525B4232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2075993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maxApend==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2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F0414F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1AA5739E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58514219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499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4061A0C8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7C62017A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701BB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&gt;= len_rs:</w:t>
      </w:r>
    </w:p>
    <w:p w14:paraId="56DFA9F1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5D876FDF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2FDB9860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67176F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701BB1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9ED9E46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4BDDB447" w14:textId="77777777" w:rsidR="00701BB1" w:rsidRPr="00701BB1" w:rsidRDefault="00701BB1" w:rsidP="00701BB1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dw_set.append(random.randint(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701BB1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701BB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1359E143" w14:textId="77777777" w:rsidR="00347172" w:rsidRDefault="00347172" w:rsidP="00347172">
      <w:pPr>
        <w:rPr>
          <w:rFonts w:eastAsia="新細明體"/>
          <w:lang w:eastAsia="zh-TW"/>
        </w:rPr>
      </w:pPr>
    </w:p>
    <w:p w14:paraId="7A23762B" w14:textId="77777777" w:rsidR="00A31C2E" w:rsidRDefault="00A31C2E" w:rsidP="00A31C2E">
      <w:pPr>
        <w:pStyle w:val="aff5"/>
        <w:numPr>
          <w:ilvl w:val="0"/>
          <w:numId w:val="30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 xml:space="preserve">ustom </w:t>
      </w:r>
    </w:p>
    <w:p w14:paraId="3D793D9E" w14:textId="77777777" w:rsidR="00A31C2E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W</w:t>
      </w:r>
      <w:r>
        <w:rPr>
          <w:rFonts w:eastAsia="新細明體"/>
          <w:lang w:eastAsia="zh-TW"/>
        </w:rPr>
        <w:t>hy?</w:t>
      </w:r>
    </w:p>
    <w:p w14:paraId="6F3DA2BF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搭配</w:t>
      </w:r>
      <w:r>
        <w:rPr>
          <w:rFonts w:eastAsia="新細明體" w:hint="eastAsia"/>
          <w:lang w:eastAsia="zh-TW"/>
        </w:rPr>
        <w:t xml:space="preserve"> Cu</w:t>
      </w:r>
      <w:r>
        <w:rPr>
          <w:rFonts w:eastAsia="新細明體"/>
          <w:lang w:eastAsia="zh-TW"/>
        </w:rPr>
        <w:t xml:space="preserve">stom Algorithm </w:t>
      </w:r>
      <w:r>
        <w:rPr>
          <w:rFonts w:eastAsia="新細明體" w:hint="eastAsia"/>
          <w:lang w:eastAsia="zh-TW"/>
        </w:rPr>
        <w:t>特性，還有和</w:t>
      </w:r>
      <w:r>
        <w:rPr>
          <w:rFonts w:eastAsia="新細明體" w:hint="eastAsia"/>
          <w:lang w:eastAsia="zh-TW"/>
        </w:rPr>
        <w:t>FIFO</w:t>
      </w:r>
      <w:r>
        <w:rPr>
          <w:rFonts w:eastAsia="新細明體" w:hint="eastAsia"/>
          <w:lang w:eastAsia="zh-TW"/>
        </w:rPr>
        <w:t>特性唱反調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後進先出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。</w:t>
      </w:r>
    </w:p>
    <w:p w14:paraId="2A997D1D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Cu</w:t>
      </w:r>
      <w:r>
        <w:rPr>
          <w:rFonts w:eastAsia="新細明體"/>
          <w:lang w:eastAsia="zh-TW"/>
        </w:rPr>
        <w:t>stom Algorithm</w:t>
      </w:r>
      <w:r>
        <w:rPr>
          <w:rFonts w:eastAsia="新細明體" w:hint="eastAsia"/>
          <w:lang w:eastAsia="zh-TW"/>
        </w:rPr>
        <w:t>特性</w:t>
      </w:r>
      <w:r>
        <w:rPr>
          <w:rFonts w:eastAsia="新細明體" w:hint="eastAsia"/>
          <w:lang w:eastAsia="zh-TW"/>
        </w:rPr>
        <w:t>:</w:t>
      </w:r>
    </w:p>
    <w:p w14:paraId="5D618199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先考慮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在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frame </w:t>
      </w:r>
      <w:r>
        <w:rPr>
          <w:rFonts w:eastAsia="新細明體" w:hint="eastAsia"/>
          <w:lang w:eastAsia="zh-TW"/>
        </w:rPr>
        <w:t>的累積出現次數，但一旦被替換，則重新計算。</w:t>
      </w:r>
    </w:p>
    <w:p w14:paraId="00B5B00A" w14:textId="77777777" w:rsid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如果一樣，再考慮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誰最近沒被使用。</w:t>
      </w:r>
    </w:p>
    <w:p w14:paraId="552F20DC" w14:textId="77777777" w:rsidR="005D77D1" w:rsidRPr="005D77D1" w:rsidRDefault="005D77D1" w:rsidP="00A31C2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最後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進行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replacement</w:t>
      </w:r>
      <w:r>
        <w:rPr>
          <w:rFonts w:eastAsia="新細明體" w:hint="eastAsia"/>
          <w:lang w:eastAsia="zh-TW"/>
        </w:rPr>
        <w:t>。</w:t>
      </w:r>
    </w:p>
    <w:p w14:paraId="0C0C7EBA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</w:t>
      </w:r>
    </w:p>
    <w:p w14:paraId="56666C9A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2613147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rs_tc1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string</w:t>
      </w:r>
    </w:p>
    <w:p w14:paraId="55AC48C2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len_rs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reference string’s string</w:t>
      </w:r>
    </w:p>
    <w:p w14:paraId="4D701DC2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13268CD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dw_set = [] </w:t>
      </w:r>
      <w:r w:rsidRPr="00E131B9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disk write set</w:t>
      </w:r>
    </w:p>
    <w:p w14:paraId="65EB6BB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E131B9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(len_rs):</w:t>
      </w:r>
    </w:p>
    <w:p w14:paraId="138F62BC" w14:textId="77777777" w:rsid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dw_set.append(random.randint(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</w:p>
    <w:p w14:paraId="7ECB7C5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F6D2E34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第幾個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r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eference</w:t>
      </w:r>
    </w:p>
    <w:p w14:paraId="7A92679D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start =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一次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(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塞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(5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0-1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)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 + 50++)  </w:t>
      </w:r>
    </w:p>
    <w:p w14:paraId="5D9DF35C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F8DFE0C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&lt; len_rs:</w:t>
      </w:r>
    </w:p>
    <w:p w14:paraId="5557BBDE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E131B9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E131B9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50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21CF259E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rs_tc1.append(i)</w:t>
      </w:r>
    </w:p>
    <w:p w14:paraId="22E2DC71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42F9DCF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rs_tc1.append(start)</w:t>
      </w:r>
    </w:p>
    <w:p w14:paraId="61C60855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start = start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53A81B8" w14:textId="77777777" w:rsidR="00E131B9" w:rsidRPr="00E131B9" w:rsidRDefault="00E131B9" w:rsidP="00E131B9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= </w:t>
      </w:r>
      <w:r w:rsidRPr="00E131B9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sum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+ </w:t>
      </w:r>
      <w:r w:rsidRPr="00E131B9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E131B9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308F2558" w14:textId="48F2B089" w:rsidR="00A31C2E" w:rsidRDefault="00A31C2E" w:rsidP="00A31C2E">
      <w:pPr>
        <w:rPr>
          <w:rFonts w:eastAsia="新細明體"/>
          <w:lang w:eastAsia="zh-TW"/>
        </w:rPr>
      </w:pPr>
    </w:p>
    <w:p w14:paraId="216B5A3A" w14:textId="2E713079" w:rsidR="00F156B2" w:rsidRDefault="00F156B2" w:rsidP="00A31C2E">
      <w:pPr>
        <w:rPr>
          <w:rFonts w:eastAsia="新細明體"/>
          <w:lang w:eastAsia="zh-TW"/>
        </w:rPr>
      </w:pPr>
    </w:p>
    <w:p w14:paraId="475D5DC9" w14:textId="63E3BAF7" w:rsidR="00F156B2" w:rsidRDefault="00F156B2" w:rsidP="00A31C2E">
      <w:pPr>
        <w:rPr>
          <w:rFonts w:eastAsia="新細明體"/>
          <w:lang w:eastAsia="zh-TW"/>
        </w:rPr>
      </w:pPr>
    </w:p>
    <w:p w14:paraId="3288727E" w14:textId="77777777" w:rsidR="00F156B2" w:rsidRDefault="00F156B2" w:rsidP="00A31C2E">
      <w:pPr>
        <w:rPr>
          <w:rFonts w:eastAsia="新細明體"/>
          <w:lang w:eastAsia="zh-TW"/>
        </w:rPr>
      </w:pPr>
    </w:p>
    <w:p w14:paraId="7E986EF7" w14:textId="0FDDE70F" w:rsidR="00B421FF" w:rsidRPr="00D5675E" w:rsidRDefault="00B421FF" w:rsidP="00B421FF">
      <w:pPr>
        <w:pStyle w:val="1"/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lastRenderedPageBreak/>
        <w:t xml:space="preserve">Algorithm </w:t>
      </w:r>
      <w:r>
        <w:rPr>
          <w:rFonts w:eastAsia="新細明體" w:hint="eastAsia"/>
          <w:lang w:eastAsia="zh-TW"/>
        </w:rPr>
        <w:t>x</w:t>
      </w:r>
      <w:r>
        <w:rPr>
          <w:rFonts w:eastAsia="新細明體"/>
          <w:lang w:eastAsia="zh-TW"/>
        </w:rPr>
        <w:t xml:space="preserve"> reference string = 36 figures &amp; behavior</w:t>
      </w:r>
      <w:r w:rsidR="00F156B2">
        <w:rPr>
          <w:rFonts w:eastAsia="新細明體" w:hint="eastAsia"/>
          <w:lang w:eastAsia="zh-TW"/>
        </w:rPr>
        <w:t>s</w:t>
      </w:r>
    </w:p>
    <w:p w14:paraId="38E5FD4E" w14:textId="77777777" w:rsidR="00B421FF" w:rsidRDefault="00A832E2" w:rsidP="00A832E2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 xml:space="preserve">IFO </w:t>
      </w:r>
    </w:p>
    <w:p w14:paraId="6A3371AD" w14:textId="0472F376" w:rsidR="00A832E2" w:rsidRDefault="00F156B2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先進來的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</w:t>
      </w:r>
      <w:r>
        <w:rPr>
          <w:rFonts w:eastAsia="新細明體" w:hint="eastAsia"/>
          <w:lang w:eastAsia="zh-TW"/>
        </w:rPr>
        <w:t>，在發生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eplacement</w:t>
      </w:r>
      <w:r>
        <w:rPr>
          <w:rFonts w:eastAsia="新細明體" w:hint="eastAsia"/>
          <w:lang w:eastAsia="zh-TW"/>
        </w:rPr>
        <w:t>時，先被替換出去。</w:t>
      </w:r>
    </w:p>
    <w:p w14:paraId="529CD99B" w14:textId="1A8F51FD" w:rsidR="00A832E2" w:rsidRDefault="0053339E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>
        <w:rPr>
          <w:rFonts w:eastAsia="新細明體"/>
          <w:lang w:eastAsia="zh-TW"/>
        </w:rPr>
        <w:t>f page not in memory , page fault ++.</w:t>
      </w:r>
    </w:p>
    <w:p w14:paraId="07491E2C" w14:textId="374658EA" w:rsidR="0053339E" w:rsidRDefault="0053339E" w:rsidP="00A832E2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I</w:t>
      </w:r>
      <w:r>
        <w:rPr>
          <w:rFonts w:eastAsia="新細明體"/>
          <w:lang w:eastAsia="zh-TW"/>
        </w:rPr>
        <w:t>f replacement occurs(swap out), interrupt++.</w:t>
      </w:r>
    </w:p>
    <w:p w14:paraId="20CDCE78" w14:textId="3BA29DEC" w:rsidR="0053339E" w:rsidRPr="0053339E" w:rsidRDefault="0053339E" w:rsidP="00A832E2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If victim page’s dirty bit is 1, disk write++.</w:t>
      </w:r>
    </w:p>
    <w:p w14:paraId="15B161C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import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queue</w:t>
      </w:r>
    </w:p>
    <w:p w14:paraId="71F215E5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6F3EEEA5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 =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"Number of frame: "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    </w:t>
      </w:r>
    </w:p>
    <w:p w14:paraId="5C5624E7" w14:textId="74B3DDA3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myqueue = queue.Queue(</w:t>
      </w:r>
      <w:r w:rsidRPr="001E236B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(frame_number))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設定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f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rame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</w:t>
      </w:r>
    </w:p>
    <w:p w14:paraId="6FD2A096" w14:textId="2143BCC8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page_fault_sum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page fault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7E677F31" w14:textId="09BF3604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    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interrupt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63877FCC" w14:textId="15C72C92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disk_write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    #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計算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 xml:space="preserve">disk write </w:t>
      </w:r>
      <w:r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數量</w:t>
      </w:r>
    </w:p>
    <w:p w14:paraId="603E9ED5" w14:textId="77777777" w:rsidR="001E236B" w:rsidRPr="001E236B" w:rsidRDefault="001E236B" w:rsidP="001E236B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D603688" w14:textId="5AFB6C56" w:rsid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cnt 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#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string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到第幾個</w:t>
      </w:r>
    </w:p>
    <w:p w14:paraId="32FE453F" w14:textId="04C9AAD1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先塞滿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memory</w:t>
      </w:r>
    </w:p>
    <w:p w14:paraId="4F18E17D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myqueue.full()!=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088F4956" w14:textId="22A7190D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myqueue.put(random_rs[cnt])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r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放入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memory</w:t>
      </w:r>
    </w:p>
    <w:p w14:paraId="7BFD224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91A2823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page_fault_sum = page_fault_sum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B828ED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1AAFD7C8" w14:textId="755AA452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'page_fault_sum:'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,page_fault_sum)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rint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目前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 fault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</w:t>
      </w:r>
    </w:p>
    <w:p w14:paraId="66F5D42B" w14:textId="77777777" w:rsidR="001E236B" w:rsidRPr="001E236B" w:rsidRDefault="001E236B" w:rsidP="001E236B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br/>
      </w:r>
    </w:p>
    <w:p w14:paraId="7FD95E84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塞滿了，要塞下一個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先看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page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是否在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queue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裡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</w:p>
    <w:p w14:paraId="510BF98B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有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則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hit ,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沒有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則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miss </w:t>
      </w:r>
    </w:p>
    <w:p w14:paraId="5371329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8AFD188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cnt !=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(random_rs) : </w:t>
      </w:r>
    </w:p>
    <w:p w14:paraId="4C062B18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random_rs[cnt] </w:t>
      </w:r>
      <w:r w:rsidRPr="001E236B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myqueue.queue:    </w:t>
      </w:r>
    </w:p>
    <w:p w14:paraId="23B005A5" w14:textId="067085F4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pass</w:t>
      </w:r>
      <w:r w:rsidR="00355DA4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>不做任何事</w:t>
      </w:r>
    </w:p>
    <w:p w14:paraId="32D5612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EFE2489" w14:textId="73ABA1AF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="00355DA4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swap out occurs</w:t>
      </w:r>
    </w:p>
    <w:p w14:paraId="36CC7B27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page_fault_sum = page_fault_sum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D9D69C6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1E236B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dw_set[random_rs.index(myqueue.get())] ==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 </w:t>
      </w:r>
      <w:r w:rsidRPr="001E236B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modify</w:t>
      </w:r>
    </w:p>
    <w:p w14:paraId="7AEFAC44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disk_write = disk_write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7B096A7" w14:textId="1A66B32F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2C905884" w14:textId="6F0DE1C6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myqueue.put(random_rs[cnt])</w:t>
      </w:r>
      <w:r w:rsidR="00355DA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355DA4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放入新進的</w:t>
      </w:r>
      <w:r w:rsidR="00355DA4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355DA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reference</w:t>
      </w:r>
    </w:p>
    <w:p w14:paraId="38A07D3F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1E236B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FF1A3B0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42193EA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'page_fault_sum: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,page_fault_sum)</w:t>
      </w:r>
    </w:p>
    <w:p w14:paraId="47347750" w14:textId="029B6BFC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'interrupt: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42D202EB" w14:textId="77777777" w:rsidR="001E236B" w:rsidRPr="001E236B" w:rsidRDefault="001E236B" w:rsidP="001E236B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1E236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1E236B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'disk write: '</w:t>
      </w:r>
      <w:r w:rsidRPr="001E236B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,disk_write)</w:t>
      </w:r>
    </w:p>
    <w:p w14:paraId="39995BD4" w14:textId="5C27376D" w:rsidR="001E236B" w:rsidRDefault="001E236B" w:rsidP="00A832E2">
      <w:pPr>
        <w:rPr>
          <w:rFonts w:eastAsia="新細明體"/>
          <w:lang w:eastAsia="zh-TW"/>
        </w:rPr>
      </w:pPr>
    </w:p>
    <w:p w14:paraId="67862C02" w14:textId="0DE92F81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&gt;</w:t>
      </w:r>
      <w:r>
        <w:rPr>
          <w:rFonts w:eastAsia="新細明體"/>
          <w:lang w:eastAsia="zh-TW"/>
        </w:rPr>
        <w:t>fifo_Random_rs.py</w:t>
      </w:r>
    </w:p>
    <w:p w14:paraId="45D01A37" w14:textId="4118A085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E3144A8" wp14:editId="222358F6">
            <wp:extent cx="4584589" cy="2755631"/>
            <wp:effectExtent l="0" t="0" r="6985" b="6985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EF45" w14:textId="5BDF12AC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E8782D3" wp14:editId="74041679">
            <wp:extent cx="4584589" cy="2755631"/>
            <wp:effectExtent l="0" t="0" r="6985" b="698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2DEC" w14:textId="489FC982" w:rsidR="000F4F27" w:rsidRDefault="000F4F27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4C5BDD" wp14:editId="5A1A93AA">
            <wp:extent cx="4584589" cy="2749534"/>
            <wp:effectExtent l="0" t="0" r="6985" b="0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5785" w14:textId="2BDAE7DD" w:rsidR="000F4F27" w:rsidRDefault="00C07C5F" w:rsidP="000F4F27">
      <w:pPr>
        <w:rPr>
          <w:rFonts w:eastAsia="新細明體"/>
          <w:lang w:eastAsia="zh-TW"/>
        </w:rPr>
      </w:pPr>
      <w:r w:rsidRPr="00C07C5F">
        <w:rPr>
          <w:rFonts w:hint="eastAsia"/>
          <w:noProof/>
        </w:rPr>
        <w:lastRenderedPageBreak/>
        <w:drawing>
          <wp:inline distT="0" distB="0" distL="0" distR="0" wp14:anchorId="5EEC3F5F" wp14:editId="60A2BEB4">
            <wp:extent cx="2445385" cy="227203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D065" w14:textId="77AEC89E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fifo_Locality_rs.py</w:t>
      </w:r>
    </w:p>
    <w:p w14:paraId="075359F3" w14:textId="68500D26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2CCD43" wp14:editId="18F41ED8">
            <wp:extent cx="4584589" cy="2755631"/>
            <wp:effectExtent l="0" t="0" r="6985" b="698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00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4BFC" w14:textId="1CE96015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4B5A3B5E" wp14:editId="6CFC0F71">
            <wp:extent cx="4584589" cy="2755631"/>
            <wp:effectExtent l="0" t="0" r="6985" b="6985"/>
            <wp:docPr id="7" name="圖片 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CD30" w14:textId="76AF9B78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4096857B" wp14:editId="512AEC14">
            <wp:extent cx="4584589" cy="2755631"/>
            <wp:effectExtent l="0" t="0" r="6985" b="6985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00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A76F" w14:textId="5BD5DD23" w:rsidR="00811ACD" w:rsidRDefault="00C07C5F" w:rsidP="000F4F27">
      <w:r w:rsidRPr="00C07C5F">
        <w:rPr>
          <w:noProof/>
        </w:rPr>
        <w:drawing>
          <wp:inline distT="0" distB="0" distL="0" distR="0" wp14:anchorId="32BD7507" wp14:editId="5826EAB3">
            <wp:extent cx="2445385" cy="227203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細明體"/>
          <w:lang w:eastAsia="zh-TW"/>
        </w:rPr>
        <w:fldChar w:fldCharType="begin"/>
      </w:r>
      <w:r>
        <w:rPr>
          <w:rFonts w:eastAsia="新細明體"/>
          <w:lang w:eastAsia="zh-TW"/>
        </w:rPr>
        <w:instrText xml:space="preserve"> LINK </w:instrText>
      </w:r>
      <w:r w:rsidR="00811ACD">
        <w:rPr>
          <w:rFonts w:eastAsia="新細明體"/>
          <w:lang w:eastAsia="zh-TW"/>
        </w:rPr>
        <w:instrText>Excel.SheetBinaryMacroEnabled.12</w:instrText>
      </w:r>
      <w:r w:rsidR="00811ACD">
        <w:rPr>
          <w:rFonts w:eastAsia="新細明體" w:hint="eastAsia"/>
          <w:lang w:eastAsia="zh-TW"/>
        </w:rPr>
        <w:instrText xml:space="preserve"> C:\\Users\\</w:instrText>
      </w:r>
      <w:r w:rsidR="00811ACD">
        <w:rPr>
          <w:rFonts w:eastAsia="新細明體" w:hint="eastAsia"/>
          <w:lang w:eastAsia="zh-TW"/>
        </w:rPr>
        <w:instrText>品瑜</w:instrText>
      </w:r>
      <w:r w:rsidR="00811ACD">
        <w:rPr>
          <w:rFonts w:eastAsia="新細明體" w:hint="eastAsia"/>
          <w:lang w:eastAsia="zh-TW"/>
        </w:rPr>
        <w:instrText>\\Desktop\\AOS_hw1\\data\\fifo_lrs.csv</w:instrText>
      </w:r>
      <w:r w:rsidR="00811ACD">
        <w:rPr>
          <w:rFonts w:eastAsia="新細明體"/>
          <w:lang w:eastAsia="zh-TW"/>
        </w:rPr>
        <w:instrText xml:space="preserve"> fifo_lrs!R1C1:R11C4 </w:instrText>
      </w:r>
      <w:r>
        <w:rPr>
          <w:rFonts w:eastAsia="新細明體"/>
          <w:lang w:eastAsia="zh-TW"/>
        </w:rPr>
        <w:instrText xml:space="preserve">\a \f 5 \h  \* MERGEFORMAT </w:instrText>
      </w:r>
      <w:r w:rsidR="00811ACD">
        <w:rPr>
          <w:rFonts w:eastAsia="新細明體"/>
          <w:lang w:eastAsia="zh-TW"/>
        </w:rPr>
        <w:fldChar w:fldCharType="separate"/>
      </w:r>
    </w:p>
    <w:tbl>
      <w:tblPr>
        <w:tblStyle w:val="aff6"/>
        <w:tblW w:w="6761" w:type="dxa"/>
        <w:tblLook w:val="04A0" w:firstRow="1" w:lastRow="0" w:firstColumn="1" w:lastColumn="0" w:noHBand="0" w:noVBand="1"/>
      </w:tblPr>
      <w:tblGrid>
        <w:gridCol w:w="3881"/>
        <w:gridCol w:w="960"/>
        <w:gridCol w:w="1029"/>
        <w:gridCol w:w="960"/>
      </w:tblGrid>
      <w:tr w:rsidR="00811ACD" w:rsidRPr="00811ACD" w14:paraId="75035EEE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70AE5C82" w14:textId="612912DE" w:rsidR="00811ACD" w:rsidRPr="00811ACD" w:rsidRDefault="00811ACD"/>
        </w:tc>
        <w:tc>
          <w:tcPr>
            <w:tcW w:w="960" w:type="dxa"/>
            <w:noWrap/>
            <w:hideMark/>
          </w:tcPr>
          <w:p w14:paraId="6C1FDD3C" w14:textId="77777777" w:rsidR="00811ACD" w:rsidRPr="00811ACD" w:rsidRDefault="00811ACD">
            <w:r w:rsidRPr="00811ACD">
              <w:rPr>
                <w:rFonts w:hint="eastAsia"/>
              </w:rPr>
              <w:t xml:space="preserve">Page Fault </w:t>
            </w:r>
          </w:p>
        </w:tc>
        <w:tc>
          <w:tcPr>
            <w:tcW w:w="960" w:type="dxa"/>
            <w:noWrap/>
            <w:hideMark/>
          </w:tcPr>
          <w:p w14:paraId="1D774A4C" w14:textId="77777777" w:rsidR="00811ACD" w:rsidRPr="00811ACD" w:rsidRDefault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Interrupt</w:t>
            </w:r>
          </w:p>
        </w:tc>
        <w:tc>
          <w:tcPr>
            <w:tcW w:w="960" w:type="dxa"/>
            <w:noWrap/>
            <w:hideMark/>
          </w:tcPr>
          <w:p w14:paraId="046A170F" w14:textId="77777777" w:rsidR="00811ACD" w:rsidRPr="00811ACD" w:rsidRDefault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disk write</w:t>
            </w:r>
          </w:p>
        </w:tc>
      </w:tr>
      <w:tr w:rsidR="00811ACD" w:rsidRPr="00811ACD" w14:paraId="78B4C974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1D5DD16A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3379A36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99903</w:t>
            </w:r>
          </w:p>
        </w:tc>
        <w:tc>
          <w:tcPr>
            <w:tcW w:w="960" w:type="dxa"/>
            <w:noWrap/>
            <w:hideMark/>
          </w:tcPr>
          <w:p w14:paraId="7723E720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99893</w:t>
            </w:r>
          </w:p>
        </w:tc>
        <w:tc>
          <w:tcPr>
            <w:tcW w:w="960" w:type="dxa"/>
            <w:noWrap/>
            <w:hideMark/>
          </w:tcPr>
          <w:p w14:paraId="3766AAD7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46755</w:t>
            </w:r>
          </w:p>
        </w:tc>
      </w:tr>
      <w:tr w:rsidR="00811ACD" w:rsidRPr="00811ACD" w14:paraId="5791ED8C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4AA14EB1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2954B757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99710</w:t>
            </w:r>
          </w:p>
        </w:tc>
        <w:tc>
          <w:tcPr>
            <w:tcW w:w="960" w:type="dxa"/>
            <w:noWrap/>
            <w:hideMark/>
          </w:tcPr>
          <w:p w14:paraId="320A52AF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99690</w:t>
            </w:r>
          </w:p>
        </w:tc>
        <w:tc>
          <w:tcPr>
            <w:tcW w:w="960" w:type="dxa"/>
            <w:noWrap/>
            <w:hideMark/>
          </w:tcPr>
          <w:p w14:paraId="5112C164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46674</w:t>
            </w:r>
          </w:p>
        </w:tc>
      </w:tr>
      <w:tr w:rsidR="00811ACD" w:rsidRPr="00811ACD" w14:paraId="1A520DD5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1452F3FF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D6732D6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99321</w:t>
            </w:r>
          </w:p>
        </w:tc>
        <w:tc>
          <w:tcPr>
            <w:tcW w:w="960" w:type="dxa"/>
            <w:noWrap/>
            <w:hideMark/>
          </w:tcPr>
          <w:p w14:paraId="0B16143C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99291</w:t>
            </w:r>
          </w:p>
        </w:tc>
        <w:tc>
          <w:tcPr>
            <w:tcW w:w="960" w:type="dxa"/>
            <w:noWrap/>
            <w:hideMark/>
          </w:tcPr>
          <w:p w14:paraId="69130920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46485</w:t>
            </w:r>
          </w:p>
        </w:tc>
      </w:tr>
      <w:tr w:rsidR="00811ACD" w:rsidRPr="00811ACD" w14:paraId="73CEC503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58E96BDC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40</w:t>
            </w:r>
          </w:p>
        </w:tc>
        <w:tc>
          <w:tcPr>
            <w:tcW w:w="960" w:type="dxa"/>
            <w:noWrap/>
            <w:hideMark/>
          </w:tcPr>
          <w:p w14:paraId="0DDBBBB4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98642</w:t>
            </w:r>
          </w:p>
        </w:tc>
        <w:tc>
          <w:tcPr>
            <w:tcW w:w="960" w:type="dxa"/>
            <w:noWrap/>
            <w:hideMark/>
          </w:tcPr>
          <w:p w14:paraId="41BCA7A1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98602</w:t>
            </w:r>
          </w:p>
        </w:tc>
        <w:tc>
          <w:tcPr>
            <w:tcW w:w="960" w:type="dxa"/>
            <w:noWrap/>
            <w:hideMark/>
          </w:tcPr>
          <w:p w14:paraId="7D77B103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46146</w:t>
            </w:r>
          </w:p>
        </w:tc>
      </w:tr>
      <w:tr w:rsidR="00811ACD" w:rsidRPr="00811ACD" w14:paraId="08B3443B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5E68E6EB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96FB5AF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98123</w:t>
            </w:r>
          </w:p>
        </w:tc>
        <w:tc>
          <w:tcPr>
            <w:tcW w:w="960" w:type="dxa"/>
            <w:noWrap/>
            <w:hideMark/>
          </w:tcPr>
          <w:p w14:paraId="4D9A057E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98073</w:t>
            </w:r>
          </w:p>
        </w:tc>
        <w:tc>
          <w:tcPr>
            <w:tcW w:w="960" w:type="dxa"/>
            <w:noWrap/>
            <w:hideMark/>
          </w:tcPr>
          <w:p w14:paraId="28D1839F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45905</w:t>
            </w:r>
          </w:p>
        </w:tc>
      </w:tr>
      <w:tr w:rsidR="00811ACD" w:rsidRPr="00811ACD" w14:paraId="6260410A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604D3A43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0DC10A57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97481</w:t>
            </w:r>
          </w:p>
        </w:tc>
        <w:tc>
          <w:tcPr>
            <w:tcW w:w="960" w:type="dxa"/>
            <w:noWrap/>
            <w:hideMark/>
          </w:tcPr>
          <w:p w14:paraId="41B65198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97421</w:t>
            </w:r>
          </w:p>
        </w:tc>
        <w:tc>
          <w:tcPr>
            <w:tcW w:w="960" w:type="dxa"/>
            <w:noWrap/>
            <w:hideMark/>
          </w:tcPr>
          <w:p w14:paraId="0A651195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45600</w:t>
            </w:r>
          </w:p>
        </w:tc>
      </w:tr>
      <w:tr w:rsidR="00811ACD" w:rsidRPr="00811ACD" w14:paraId="25B7DEF9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21AC1A84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70</w:t>
            </w:r>
          </w:p>
        </w:tc>
        <w:tc>
          <w:tcPr>
            <w:tcW w:w="960" w:type="dxa"/>
            <w:noWrap/>
            <w:hideMark/>
          </w:tcPr>
          <w:p w14:paraId="6281F36C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97083</w:t>
            </w:r>
          </w:p>
        </w:tc>
        <w:tc>
          <w:tcPr>
            <w:tcW w:w="960" w:type="dxa"/>
            <w:noWrap/>
            <w:hideMark/>
          </w:tcPr>
          <w:p w14:paraId="2E645C4A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97013</w:t>
            </w:r>
          </w:p>
        </w:tc>
        <w:tc>
          <w:tcPr>
            <w:tcW w:w="960" w:type="dxa"/>
            <w:noWrap/>
            <w:hideMark/>
          </w:tcPr>
          <w:p w14:paraId="5B35457E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45416</w:t>
            </w:r>
          </w:p>
        </w:tc>
      </w:tr>
      <w:tr w:rsidR="00811ACD" w:rsidRPr="00811ACD" w14:paraId="7C5BB66D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19F1B506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68BA745B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96204</w:t>
            </w:r>
          </w:p>
        </w:tc>
        <w:tc>
          <w:tcPr>
            <w:tcW w:w="960" w:type="dxa"/>
            <w:noWrap/>
            <w:hideMark/>
          </w:tcPr>
          <w:p w14:paraId="540EA458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96124</w:t>
            </w:r>
          </w:p>
        </w:tc>
        <w:tc>
          <w:tcPr>
            <w:tcW w:w="960" w:type="dxa"/>
            <w:noWrap/>
            <w:hideMark/>
          </w:tcPr>
          <w:p w14:paraId="50C3A347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44996</w:t>
            </w:r>
          </w:p>
        </w:tc>
      </w:tr>
      <w:tr w:rsidR="00811ACD" w:rsidRPr="00811ACD" w14:paraId="0F39CCE3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6572796B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90</w:t>
            </w:r>
          </w:p>
        </w:tc>
        <w:tc>
          <w:tcPr>
            <w:tcW w:w="960" w:type="dxa"/>
            <w:noWrap/>
            <w:hideMark/>
          </w:tcPr>
          <w:p w14:paraId="73A8E798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95128</w:t>
            </w:r>
          </w:p>
        </w:tc>
        <w:tc>
          <w:tcPr>
            <w:tcW w:w="960" w:type="dxa"/>
            <w:noWrap/>
            <w:hideMark/>
          </w:tcPr>
          <w:p w14:paraId="31C99760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95038</w:t>
            </w:r>
          </w:p>
        </w:tc>
        <w:tc>
          <w:tcPr>
            <w:tcW w:w="960" w:type="dxa"/>
            <w:noWrap/>
            <w:hideMark/>
          </w:tcPr>
          <w:p w14:paraId="1DC0F9BF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44500</w:t>
            </w:r>
          </w:p>
        </w:tc>
      </w:tr>
      <w:tr w:rsidR="00811ACD" w:rsidRPr="00811ACD" w14:paraId="4C99CB55" w14:textId="77777777" w:rsidTr="00811ACD">
        <w:trPr>
          <w:trHeight w:val="324"/>
        </w:trPr>
        <w:tc>
          <w:tcPr>
            <w:tcW w:w="3881" w:type="dxa"/>
            <w:noWrap/>
            <w:hideMark/>
          </w:tcPr>
          <w:p w14:paraId="3775D24B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100</w:t>
            </w:r>
          </w:p>
        </w:tc>
        <w:tc>
          <w:tcPr>
            <w:tcW w:w="960" w:type="dxa"/>
            <w:noWrap/>
            <w:hideMark/>
          </w:tcPr>
          <w:p w14:paraId="3E115911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94406</w:t>
            </w:r>
          </w:p>
        </w:tc>
        <w:tc>
          <w:tcPr>
            <w:tcW w:w="960" w:type="dxa"/>
            <w:noWrap/>
            <w:hideMark/>
          </w:tcPr>
          <w:p w14:paraId="3A92C881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94306</w:t>
            </w:r>
          </w:p>
        </w:tc>
        <w:tc>
          <w:tcPr>
            <w:tcW w:w="960" w:type="dxa"/>
            <w:noWrap/>
            <w:hideMark/>
          </w:tcPr>
          <w:p w14:paraId="2C22C2D9" w14:textId="77777777" w:rsidR="00811ACD" w:rsidRPr="00811ACD" w:rsidRDefault="00811ACD" w:rsidP="00811ACD">
            <w:pPr>
              <w:rPr>
                <w:rFonts w:hint="eastAsia"/>
              </w:rPr>
            </w:pPr>
            <w:r w:rsidRPr="00811ACD">
              <w:rPr>
                <w:rFonts w:hint="eastAsia"/>
              </w:rPr>
              <w:t>44180</w:t>
            </w:r>
          </w:p>
        </w:tc>
      </w:tr>
    </w:tbl>
    <w:p w14:paraId="49EC537D" w14:textId="2DB75FD9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fldChar w:fldCharType="end"/>
      </w:r>
    </w:p>
    <w:p w14:paraId="6EE4D920" w14:textId="38965607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fifo_custom.py</w:t>
      </w:r>
    </w:p>
    <w:p w14:paraId="7A6F2E7E" w14:textId="4D83A816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60CCACC2" wp14:editId="0CC744EC">
            <wp:extent cx="4584589" cy="2755631"/>
            <wp:effectExtent l="0" t="0" r="6985" b="6985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0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3A6B" w14:textId="196347BF" w:rsidR="008C7755" w:rsidRDefault="008C7755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10C42AD4" wp14:editId="3F2B1D6B">
            <wp:extent cx="4584589" cy="2755631"/>
            <wp:effectExtent l="0" t="0" r="6985" b="6985"/>
            <wp:docPr id="14" name="圖片 1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00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F289" w14:textId="0F972E47" w:rsidR="00C07C5F" w:rsidRDefault="00C07C5F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7C3C568A" wp14:editId="35D70268">
            <wp:extent cx="4584589" cy="2755631"/>
            <wp:effectExtent l="0" t="0" r="6985" b="6985"/>
            <wp:docPr id="11" name="圖片 1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97B1" w14:textId="79D4CFBA" w:rsidR="00C07C5F" w:rsidRDefault="00C07C5F" w:rsidP="000F4F27">
      <w:pPr>
        <w:rPr>
          <w:rFonts w:eastAsia="新細明體"/>
          <w:lang w:eastAsia="zh-TW"/>
        </w:rPr>
      </w:pPr>
      <w:r w:rsidRPr="00C07C5F">
        <w:rPr>
          <w:rFonts w:hint="eastAsia"/>
          <w:noProof/>
        </w:rPr>
        <w:lastRenderedPageBreak/>
        <w:drawing>
          <wp:inline distT="0" distB="0" distL="0" distR="0" wp14:anchorId="2A12EEE8" wp14:editId="3363F88C">
            <wp:extent cx="2445385" cy="22720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202CF" w14:textId="3DA2C34C" w:rsidR="001C14FE" w:rsidRDefault="001C14FE" w:rsidP="000F4F27">
      <w:pPr>
        <w:rPr>
          <w:rFonts w:eastAsia="新細明體"/>
          <w:lang w:eastAsia="zh-TW"/>
        </w:rPr>
      </w:pPr>
    </w:p>
    <w:p w14:paraId="282B1D71" w14:textId="191541EF" w:rsidR="001C14FE" w:rsidRDefault="001C14FE" w:rsidP="000F4F27">
      <w:pPr>
        <w:rPr>
          <w:rFonts w:eastAsia="新細明體"/>
          <w:lang w:eastAsia="zh-TW"/>
        </w:rPr>
      </w:pPr>
    </w:p>
    <w:p w14:paraId="403853BD" w14:textId="7D387EA4" w:rsidR="00D57C4E" w:rsidRPr="00D57C4E" w:rsidRDefault="00D57C4E" w:rsidP="00D57C4E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 w:rsidRPr="00D57C4E">
        <w:rPr>
          <w:rFonts w:eastAsia="新細明體" w:hint="eastAsia"/>
          <w:lang w:eastAsia="zh-TW"/>
        </w:rPr>
        <w:t>O</w:t>
      </w:r>
      <w:r w:rsidRPr="00D57C4E">
        <w:rPr>
          <w:rFonts w:eastAsia="新細明體"/>
          <w:lang w:eastAsia="zh-TW"/>
        </w:rPr>
        <w:t>ptimal</w:t>
      </w:r>
    </w:p>
    <w:p w14:paraId="00F28588" w14:textId="05A84DF0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假設可以預知未來的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eference</w:t>
      </w:r>
      <w:r>
        <w:rPr>
          <w:rFonts w:eastAsia="新細明體" w:hint="eastAsia"/>
          <w:lang w:eastAsia="zh-TW"/>
        </w:rPr>
        <w:t>，當發生替換時，則選擇未來不會用或是較晚才會用到的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</w:t>
      </w:r>
      <w:r>
        <w:rPr>
          <w:rFonts w:eastAsia="新細明體" w:hint="eastAsia"/>
          <w:lang w:eastAsia="zh-TW"/>
        </w:rPr>
        <w:t>，作為</w:t>
      </w:r>
      <w:r>
        <w:rPr>
          <w:rFonts w:eastAsia="新細明體" w:hint="eastAsia"/>
          <w:lang w:eastAsia="zh-TW"/>
        </w:rPr>
        <w:t>v</w:t>
      </w:r>
      <w:r>
        <w:rPr>
          <w:rFonts w:eastAsia="新細明體"/>
          <w:lang w:eastAsia="zh-TW"/>
        </w:rPr>
        <w:t>ictim page</w:t>
      </w:r>
      <w:r>
        <w:rPr>
          <w:rFonts w:eastAsia="新細明體" w:hint="eastAsia"/>
          <w:lang w:eastAsia="zh-TW"/>
        </w:rPr>
        <w:t>。</w:t>
      </w:r>
    </w:p>
    <w:p w14:paraId="6967BAC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4B767E8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fn_tc1 =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: "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1BE0C70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fn_tc1 = </w:t>
      </w:r>
      <w:r w:rsidRPr="00D57C4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(fn_tc1)</w:t>
      </w:r>
    </w:p>
    <w:p w14:paraId="1940240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hits_tc1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4CB3A54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misses_tc1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2D90C49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BB8FE6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 = []</w:t>
      </w:r>
    </w:p>
    <w:p w14:paraId="03054E0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frame_record = []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紀錄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未來出現情況</w:t>
      </w:r>
    </w:p>
    <w:p w14:paraId="7D8F1F7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rs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每往前一步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-- ,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只更新新進來的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page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不需重新計算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)</w:t>
      </w:r>
    </w:p>
    <w:p w14:paraId="76B6BF31" w14:textId="1A37BC63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cnt  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第幾個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f</w:t>
      </w:r>
      <w:r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rame</w:t>
      </w:r>
    </w:p>
    <w:p w14:paraId="5BD1BD1A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rs_tc1's index</w:t>
      </w:r>
    </w:p>
    <w:p w14:paraId="1850637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F05927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73D0DA2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4F400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158F9AE" w14:textId="309BB56A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</w:t>
      </w:r>
      <w:r w:rsidR="00647B93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塞滿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memory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</w:p>
    <w:p w14:paraId="3D6F6293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cnt &lt;  fn_tc1 :</w:t>
      </w:r>
    </w:p>
    <w:p w14:paraId="75257D7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frame.append(rs_tc1[index])</w:t>
      </w:r>
    </w:p>
    <w:p w14:paraId="3A4C0751" w14:textId="173DEF69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frame_record.append(</w:t>
      </w:r>
      <w:r w:rsidRPr="00D57C4E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))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使得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frame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數量一致，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efault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放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0</w:t>
      </w:r>
    </w:p>
    <w:p w14:paraId="11C17F4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73C79E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cnt = cnt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61D1B62" w14:textId="0416E463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D4458F1" w14:textId="56AE8D56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統計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距離下次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出現，如果沒有設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100000+1</w:t>
      </w:r>
    </w:p>
    <w:p w14:paraId="55B06C9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(frame)):      </w:t>
      </w:r>
    </w:p>
    <w:p w14:paraId="6C42F5E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frame[i]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(rs_tc1)]:</w:t>
      </w:r>
    </w:p>
    <w:p w14:paraId="5FE1AF2F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frame_record[i] =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(rs_tc1)].index(frame[i]) - index</w:t>
      </w:r>
    </w:p>
    <w:p w14:paraId="700A848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E8A07F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    frame_record[i] = 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</w:t>
      </w:r>
    </w:p>
    <w:p w14:paraId="705FF361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</w:t>
      </w:r>
    </w:p>
    <w:p w14:paraId="2C08C4FA" w14:textId="77777777" w:rsidR="00D57C4E" w:rsidRPr="00D57C4E" w:rsidRDefault="00D57C4E" w:rsidP="00D57C4E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br/>
      </w:r>
    </w:p>
    <w:p w14:paraId="677984A8" w14:textId="01710286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3BE31911" w14:textId="1EC9829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  <w:r w:rsidR="00647B93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顯示目前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647B93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page fault </w:t>
      </w:r>
      <w:r w:rsidR="00647B93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數</w:t>
      </w:r>
    </w:p>
    <w:p w14:paraId="40899BA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A25E17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&lt;= 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 -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1F29AA95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flag 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C81DD17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frame:</w:t>
      </w:r>
    </w:p>
    <w:p w14:paraId="3D0B6F5B" w14:textId="6A2B5E90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pass</w:t>
      </w:r>
      <w:r w:rsidR="00647B93">
        <w:rPr>
          <w:rFonts w:ascii="Consolas" w:eastAsia="新細明體" w:hAnsi="Consolas" w:cs="新細明體" w:hint="eastAsia"/>
          <w:color w:val="C586C0"/>
          <w:sz w:val="21"/>
          <w:szCs w:val="21"/>
          <w:lang w:eastAsia="zh-TW"/>
        </w:rPr>
        <w:t xml:space="preserve"> # d</w:t>
      </w:r>
      <w:r w:rsidR="00647B93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o nothing</w:t>
      </w:r>
    </w:p>
    <w:p w14:paraId="7ABBD22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24C3FA3D" w14:textId="5B3D9D54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挑一個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距離最遠的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 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記得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挑完</w:t>
      </w:r>
      <w:r w:rsidR="00647B93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，全部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距離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-- </w:t>
      </w:r>
    </w:p>
    <w:p w14:paraId="0D63B0F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victim_page_index = frame_record.index(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max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(frame_record))</w:t>
      </w:r>
    </w:p>
    <w:p w14:paraId="4489573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084BBCFC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dw_set[rs_tc1.index(frame[victim_page_index])] ==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5C9DC7E4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dw = dw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C0A6672" w14:textId="50913C49" w:rsidR="00D57C4E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全部距離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--</w:t>
      </w:r>
    </w:p>
    <w:p w14:paraId="2608FD7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(fn_tc1):</w:t>
      </w:r>
    </w:p>
    <w:p w14:paraId="41F117E6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frame_record[k] = frame_record[k] -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92E9F94" w14:textId="21AD0075" w:rsidR="00D57C4E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取代</w:t>
      </w:r>
    </w:p>
    <w:p w14:paraId="6CACE67A" w14:textId="04F75DED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frame[victim_page_index] = rs_tc1[index]</w:t>
      </w:r>
    </w:p>
    <w:p w14:paraId="20DB0346" w14:textId="77777777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012BDDF" w14:textId="0D19546C" w:rsid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計算新進來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的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page </w:t>
      </w:r>
      <w:r w:rsidRPr="00D57C4E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的距離</w:t>
      </w:r>
    </w:p>
    <w:p w14:paraId="1FC86B5C" w14:textId="4C08B0FB" w:rsidR="00647B93" w:rsidRPr="00D57C4E" w:rsidRDefault="00647B93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因為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>已取代，所以</w:t>
      </w:r>
      <w:r w:rsidR="008F7A31">
        <w:rPr>
          <w:rFonts w:ascii="Consolas" w:eastAsia="新細明體" w:hAnsi="Consolas" w:cs="新細明體" w:hint="eastAsia"/>
          <w:color w:val="6A9955"/>
          <w:sz w:val="21"/>
          <w:szCs w:val="21"/>
          <w:lang w:eastAsia="zh-TW"/>
        </w:rPr>
        <w:t xml:space="preserve"> </w:t>
      </w:r>
      <w:r w:rsidR="008F7A31"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frame[victim_page_index]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代表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新進</w:t>
      </w:r>
      <w:r w:rsidR="008F7A31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f</w:t>
      </w:r>
      <w:r w:rsidR="008F7A3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rame</w:t>
      </w:r>
    </w:p>
    <w:p w14:paraId="2A0AEF0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frame[victim_page_index] </w:t>
      </w:r>
      <w:r w:rsidRPr="00D57C4E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(rs_tc1)]:</w:t>
      </w:r>
    </w:p>
    <w:p w14:paraId="008193CD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frame_record[victim_page_index] = rs_tc1[index+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(rs_tc1)].index(frame[victim_page_index]) - index</w:t>
      </w:r>
    </w:p>
    <w:p w14:paraId="060FDD4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57C4E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29A9341B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frame_record[victim_page_index] = (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100000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+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5B40B513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C6F7C7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 = page_fault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C06F298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1957361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57C4E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D7838FE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582F195A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'Final Page Fault: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21EC6A9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'interrupt: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05C0DA20" w14:textId="77777777" w:rsidR="00D57C4E" w:rsidRPr="00D57C4E" w:rsidRDefault="00D57C4E" w:rsidP="00D57C4E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57C4E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57C4E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'disk write: '</w:t>
      </w:r>
      <w:r w:rsidRPr="00D57C4E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,dw)</w:t>
      </w:r>
    </w:p>
    <w:p w14:paraId="24C294C1" w14:textId="77777777" w:rsidR="00D57C4E" w:rsidRPr="00D57C4E" w:rsidRDefault="00D57C4E" w:rsidP="000F4F27">
      <w:pPr>
        <w:rPr>
          <w:rFonts w:eastAsia="新細明體"/>
          <w:lang w:eastAsia="zh-TW"/>
        </w:rPr>
      </w:pPr>
    </w:p>
    <w:p w14:paraId="5F8F250B" w14:textId="08E2D59D" w:rsidR="001C14F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optimal_rrs.py</w:t>
      </w:r>
    </w:p>
    <w:p w14:paraId="0129936C" w14:textId="623B6E8A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4A42D2C3" wp14:editId="1776AA09">
            <wp:extent cx="4767485" cy="2755631"/>
            <wp:effectExtent l="0" t="0" r="0" b="6985"/>
            <wp:docPr id="15" name="圖片 1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00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85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8CF6" w14:textId="6FF37E9A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1A0C07A" wp14:editId="49F5A624">
            <wp:extent cx="4688230" cy="2853175"/>
            <wp:effectExtent l="0" t="0" r="0" b="4445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0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230" cy="28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DBE" w14:textId="23519310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9CF11BE" wp14:editId="5297C446">
            <wp:extent cx="4767485" cy="2755631"/>
            <wp:effectExtent l="0" t="0" r="0" b="6985"/>
            <wp:docPr id="18" name="圖片 1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00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7485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9A4B" w14:textId="1FF655C2" w:rsidR="002C2271" w:rsidRDefault="002C2271" w:rsidP="000F4F27">
      <w:pPr>
        <w:rPr>
          <w:rFonts w:eastAsia="新細明體"/>
          <w:lang w:eastAsia="zh-TW"/>
        </w:rPr>
      </w:pPr>
      <w:r w:rsidRPr="002C2271">
        <w:rPr>
          <w:rFonts w:hint="eastAsia"/>
          <w:noProof/>
        </w:rPr>
        <w:lastRenderedPageBreak/>
        <w:drawing>
          <wp:inline distT="0" distB="0" distL="0" distR="0" wp14:anchorId="4F72C821" wp14:editId="2A15C369">
            <wp:extent cx="2445385" cy="227203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07BD1" w14:textId="4844B94F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optimal_lrs.py</w:t>
      </w:r>
    </w:p>
    <w:p w14:paraId="0F85F0A2" w14:textId="2A8FF950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4FFAE54E" wp14:editId="439E4A2A">
            <wp:extent cx="4584589" cy="2755631"/>
            <wp:effectExtent l="0" t="0" r="6985" b="6985"/>
            <wp:docPr id="20" name="圖片 2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00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338C" w14:textId="6863108B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ACE06F9" wp14:editId="46FCB971">
            <wp:extent cx="4584589" cy="2749534"/>
            <wp:effectExtent l="0" t="0" r="6985" b="0"/>
            <wp:docPr id="21" name="圖片 21" descr="一張含有 螢幕擷取畫面, 天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00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A54C" w14:textId="2E6FC089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6EA78EF6" wp14:editId="521944C3">
            <wp:extent cx="4584589" cy="2749534"/>
            <wp:effectExtent l="0" t="0" r="6985" b="0"/>
            <wp:docPr id="22" name="圖片 2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00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1D7E" w14:textId="4DBE0E4C" w:rsidR="002C2271" w:rsidRDefault="002C2271" w:rsidP="000F4F27">
      <w:pPr>
        <w:rPr>
          <w:rFonts w:eastAsia="新細明體"/>
          <w:lang w:eastAsia="zh-TW"/>
        </w:rPr>
      </w:pPr>
      <w:r w:rsidRPr="002C2271">
        <w:rPr>
          <w:rFonts w:hint="eastAsia"/>
          <w:noProof/>
        </w:rPr>
        <w:drawing>
          <wp:inline distT="0" distB="0" distL="0" distR="0" wp14:anchorId="23A47006" wp14:editId="0FD732A1">
            <wp:extent cx="2445385" cy="227203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1E056" w14:textId="0F376236" w:rsidR="00D57C4E" w:rsidRDefault="00D57C4E" w:rsidP="000F4F27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optimal_custom.py</w:t>
      </w:r>
    </w:p>
    <w:p w14:paraId="5ABF7AF8" w14:textId="056AEC5F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58B8705A" wp14:editId="1D69F865">
            <wp:extent cx="4584589" cy="2755631"/>
            <wp:effectExtent l="0" t="0" r="6985" b="6985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00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BC65" w14:textId="51E2DE05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40DD9D26" wp14:editId="620AC2DF">
            <wp:extent cx="4584589" cy="2755631"/>
            <wp:effectExtent l="0" t="0" r="6985" b="6985"/>
            <wp:docPr id="25" name="圖片 25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00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D12" w14:textId="7969BF84" w:rsidR="002C2271" w:rsidRDefault="002C2271" w:rsidP="000F4F27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492E8531" wp14:editId="43B10716">
            <wp:extent cx="4584589" cy="2755631"/>
            <wp:effectExtent l="0" t="0" r="6985" b="6985"/>
            <wp:docPr id="26" name="圖片 2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003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13B3" w14:textId="1AE61F4B" w:rsidR="002C2271" w:rsidRDefault="002C2271" w:rsidP="000F4F27">
      <w:pPr>
        <w:rPr>
          <w:rFonts w:eastAsia="新細明體"/>
          <w:lang w:eastAsia="zh-TW"/>
        </w:rPr>
      </w:pPr>
      <w:r w:rsidRPr="002C2271">
        <w:rPr>
          <w:rFonts w:hint="eastAsia"/>
          <w:noProof/>
        </w:rPr>
        <w:drawing>
          <wp:inline distT="0" distB="0" distL="0" distR="0" wp14:anchorId="155235EE" wp14:editId="144388B4">
            <wp:extent cx="2445385" cy="227203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E7535" w14:textId="7958DCF8" w:rsidR="00FA7F66" w:rsidRPr="00FA7F66" w:rsidRDefault="002C2271" w:rsidP="00FA7F66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E</w:t>
      </w:r>
      <w:r>
        <w:rPr>
          <w:rFonts w:eastAsia="新細明體"/>
          <w:lang w:eastAsia="zh-TW"/>
        </w:rPr>
        <w:t>SC</w:t>
      </w:r>
      <w:r w:rsidR="00FA7F66">
        <w:rPr>
          <w:rFonts w:eastAsia="新細明體"/>
          <w:lang w:eastAsia="zh-TW"/>
        </w:rPr>
        <w:t xml:space="preserve"> (circular)</w:t>
      </w:r>
    </w:p>
    <w:p w14:paraId="5AFA67A6" w14:textId="6122031D" w:rsidR="002C2271" w:rsidRDefault="00286998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Second chan</w:t>
      </w: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 xml:space="preserve">e </w:t>
      </w:r>
      <w:r>
        <w:rPr>
          <w:rFonts w:eastAsia="新細明體" w:hint="eastAsia"/>
          <w:lang w:eastAsia="zh-TW"/>
        </w:rPr>
        <w:t>進化版。</w:t>
      </w:r>
    </w:p>
    <w:p w14:paraId="5B8621E3" w14:textId="77777777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會有個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pointer </w:t>
      </w:r>
      <w:r>
        <w:rPr>
          <w:rFonts w:eastAsia="新細明體" w:hint="eastAsia"/>
          <w:lang w:eastAsia="zh-TW"/>
        </w:rPr>
        <w:t>，輪流指</w:t>
      </w:r>
      <w:r>
        <w:rPr>
          <w:rFonts w:eastAsia="新細明體" w:hint="eastAsia"/>
          <w:lang w:eastAsia="zh-TW"/>
        </w:rPr>
        <w:t>f</w:t>
      </w:r>
      <w:r>
        <w:rPr>
          <w:rFonts w:eastAsia="新細明體"/>
          <w:lang w:eastAsia="zh-TW"/>
        </w:rPr>
        <w:t>rame</w:t>
      </w:r>
      <w:r>
        <w:rPr>
          <w:rFonts w:eastAsia="新細明體" w:hint="eastAsia"/>
          <w:lang w:eastAsia="zh-TW"/>
        </w:rPr>
        <w:t>，被指到的且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eference </w:t>
      </w:r>
      <w:r>
        <w:rPr>
          <w:rFonts w:eastAsia="新細明體" w:hint="eastAsia"/>
          <w:lang w:eastAsia="zh-TW"/>
        </w:rPr>
        <w:t>b</w:t>
      </w:r>
      <w:r>
        <w:rPr>
          <w:rFonts w:eastAsia="新細明體"/>
          <w:lang w:eastAsia="zh-TW"/>
        </w:rPr>
        <w:t xml:space="preserve">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，則替換。</w:t>
      </w:r>
    </w:p>
    <w:p w14:paraId="615EBD87" w14:textId="77777777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Ex : frame </w:t>
      </w:r>
      <w:r>
        <w:rPr>
          <w:rFonts w:eastAsia="新細明體" w:hint="eastAsia"/>
          <w:lang w:eastAsia="zh-TW"/>
        </w:rPr>
        <w:t>數為</w:t>
      </w:r>
      <w:r>
        <w:rPr>
          <w:rFonts w:eastAsia="新細明體"/>
          <w:lang w:eastAsia="zh-TW"/>
        </w:rPr>
        <w:t xml:space="preserve">3 </w:t>
      </w:r>
      <w:r>
        <w:rPr>
          <w:rFonts w:eastAsia="新細明體" w:hint="eastAsia"/>
          <w:lang w:eastAsia="zh-TW"/>
        </w:rPr>
        <w:t>，指的順序為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0,1,2,0,1,2…</w:t>
      </w:r>
      <w:r>
        <w:rPr>
          <w:rFonts w:eastAsia="新細明體" w:hint="eastAsia"/>
          <w:lang w:eastAsia="zh-TW"/>
        </w:rPr>
        <w:t>以此類推</w:t>
      </w:r>
    </w:p>
    <w:p w14:paraId="70DE5476" w14:textId="4E53011E" w:rsidR="00FA7F66" w:rsidRDefault="00FA7F66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 </w:t>
      </w:r>
    </w:p>
    <w:p w14:paraId="55433F91" w14:textId="13125B27" w:rsidR="001E48A3" w:rsidRDefault="001E48A3" w:rsidP="001E48A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第一次進去</w:t>
      </w:r>
      <w:r>
        <w:rPr>
          <w:rFonts w:eastAsia="新細明體" w:hint="eastAsia"/>
          <w:lang w:eastAsia="zh-TW"/>
        </w:rPr>
        <w:t>m</w:t>
      </w:r>
      <w:r>
        <w:rPr>
          <w:rFonts w:eastAsia="新細明體"/>
          <w:lang w:eastAsia="zh-TW"/>
        </w:rPr>
        <w:t>emory</w:t>
      </w:r>
      <w:r>
        <w:rPr>
          <w:rFonts w:eastAsia="新細明體" w:hint="eastAsia"/>
          <w:lang w:eastAsia="zh-TW"/>
        </w:rPr>
        <w:t>時，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 xml:space="preserve">eference bit </w:t>
      </w:r>
      <w:r>
        <w:rPr>
          <w:rFonts w:eastAsia="新細明體" w:hint="eastAsia"/>
          <w:lang w:eastAsia="zh-TW"/>
        </w:rPr>
        <w:t>設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，如果連續出現，</w:t>
      </w:r>
      <w:r>
        <w:rPr>
          <w:rFonts w:eastAsia="新細明體" w:hint="eastAsia"/>
          <w:lang w:eastAsia="zh-TW"/>
        </w:rPr>
        <w:t>r</w:t>
      </w:r>
      <w:r>
        <w:rPr>
          <w:rFonts w:eastAsia="新細明體"/>
          <w:lang w:eastAsia="zh-TW"/>
        </w:rPr>
        <w:t>eference bit</w:t>
      </w:r>
      <w:r>
        <w:rPr>
          <w:rFonts w:eastAsia="新細明體" w:hint="eastAsia"/>
          <w:lang w:eastAsia="zh-TW"/>
        </w:rPr>
        <w:t>設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。</w:t>
      </w:r>
    </w:p>
    <w:p w14:paraId="423FA116" w14:textId="2B026F83" w:rsidR="001E48A3" w:rsidRPr="00FA7F66" w:rsidRDefault="001E48A3" w:rsidP="001E48A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如果是</w:t>
      </w:r>
      <w:r>
        <w:rPr>
          <w:rFonts w:eastAsia="新細明體" w:hint="eastAsia"/>
          <w:lang w:eastAsia="zh-TW"/>
        </w:rPr>
        <w:t>1</w:t>
      </w:r>
      <w:r>
        <w:rPr>
          <w:rFonts w:eastAsia="新細明體" w:hint="eastAsia"/>
          <w:lang w:eastAsia="zh-TW"/>
        </w:rPr>
        <w:t>，得到一次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pass </w:t>
      </w:r>
      <w:r>
        <w:rPr>
          <w:rFonts w:eastAsia="新細明體" w:hint="eastAsia"/>
          <w:lang w:eastAsia="zh-TW"/>
        </w:rPr>
        <w:t>權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可不被替換掉</w:t>
      </w:r>
      <w:r>
        <w:rPr>
          <w:rFonts w:eastAsia="新細明體" w:hint="eastAsia"/>
          <w:lang w:eastAsia="zh-TW"/>
        </w:rPr>
        <w:t>)</w:t>
      </w:r>
      <w:r w:rsidRPr="00FA7F66">
        <w:rPr>
          <w:rFonts w:eastAsia="新細明體" w:hint="eastAsia"/>
          <w:lang w:eastAsia="zh-TW"/>
        </w:rPr>
        <w:t>。</w:t>
      </w:r>
    </w:p>
    <w:p w14:paraId="0B59D413" w14:textId="0A99D7E3" w:rsidR="001E48A3" w:rsidRDefault="001E48A3" w:rsidP="001E48A3">
      <w:pPr>
        <w:rPr>
          <w:rFonts w:eastAsia="新細明體"/>
          <w:lang w:eastAsia="zh-TW"/>
        </w:rPr>
      </w:pPr>
      <w:r w:rsidRPr="00FA7F66">
        <w:rPr>
          <w:rFonts w:eastAsia="新細明體" w:hint="eastAsia"/>
          <w:lang w:eastAsia="zh-TW"/>
        </w:rPr>
        <w:t>如果</w:t>
      </w:r>
      <w:r w:rsidRPr="00FA7F66">
        <w:rPr>
          <w:rFonts w:eastAsia="新細明體"/>
          <w:lang w:eastAsia="zh-TW"/>
        </w:rPr>
        <w:t xml:space="preserve"> pointer </w:t>
      </w:r>
      <w:r w:rsidRPr="00FA7F66">
        <w:rPr>
          <w:rFonts w:eastAsia="新細明體" w:hint="eastAsia"/>
          <w:lang w:eastAsia="zh-TW"/>
        </w:rPr>
        <w:t>指到</w:t>
      </w:r>
      <w:r w:rsidRPr="00FA7F66">
        <w:rPr>
          <w:rFonts w:eastAsia="新細明體" w:hint="eastAsia"/>
          <w:lang w:eastAsia="zh-TW"/>
        </w:rPr>
        <w:t xml:space="preserve"> </w:t>
      </w:r>
      <w:r w:rsidRPr="00FA7F66">
        <w:rPr>
          <w:rFonts w:eastAsia="新細明體" w:hint="eastAsia"/>
          <w:lang w:eastAsia="zh-TW"/>
        </w:rPr>
        <w:t>，且</w:t>
      </w:r>
      <w:r w:rsidRPr="00FA7F66">
        <w:rPr>
          <w:rFonts w:eastAsia="新細明體" w:hint="eastAsia"/>
          <w:lang w:eastAsia="zh-TW"/>
        </w:rPr>
        <w:t xml:space="preserve"> r</w:t>
      </w:r>
      <w:r w:rsidRPr="00FA7F66">
        <w:rPr>
          <w:rFonts w:eastAsia="新細明體"/>
          <w:lang w:eastAsia="zh-TW"/>
        </w:rPr>
        <w:t xml:space="preserve">eference bit </w:t>
      </w:r>
      <w:r w:rsidRPr="00FA7F66">
        <w:rPr>
          <w:rFonts w:eastAsia="新細明體" w:hint="eastAsia"/>
          <w:lang w:eastAsia="zh-TW"/>
        </w:rPr>
        <w:t>為</w:t>
      </w:r>
      <w:r w:rsidRPr="00FA7F66">
        <w:rPr>
          <w:rFonts w:eastAsia="新細明體" w:hint="eastAsia"/>
          <w:lang w:eastAsia="zh-TW"/>
        </w:rPr>
        <w:t xml:space="preserve"> </w:t>
      </w:r>
      <w:r w:rsidRPr="00FA7F66">
        <w:rPr>
          <w:rFonts w:eastAsia="新細明體"/>
          <w:lang w:eastAsia="zh-TW"/>
        </w:rPr>
        <w:t>1</w:t>
      </w:r>
      <w:r w:rsidRPr="00FA7F66">
        <w:rPr>
          <w:rFonts w:eastAsia="新細明體" w:hint="eastAsia"/>
          <w:lang w:eastAsia="zh-TW"/>
        </w:rPr>
        <w:t>，</w:t>
      </w:r>
      <w:r w:rsidRPr="00FA7F66">
        <w:rPr>
          <w:rFonts w:eastAsia="新細明體" w:hint="eastAsia"/>
          <w:highlight w:val="yellow"/>
          <w:lang w:eastAsia="zh-TW"/>
        </w:rPr>
        <w:t>p</w:t>
      </w:r>
      <w:r w:rsidRPr="00FA7F66">
        <w:rPr>
          <w:rFonts w:eastAsia="新細明體"/>
          <w:highlight w:val="yellow"/>
          <w:lang w:eastAsia="zh-TW"/>
        </w:rPr>
        <w:t>ass</w:t>
      </w:r>
      <w:r w:rsidRPr="00FA7F66">
        <w:rPr>
          <w:rFonts w:eastAsia="新細明體" w:hint="eastAsia"/>
          <w:highlight w:val="yellow"/>
          <w:lang w:eastAsia="zh-TW"/>
        </w:rPr>
        <w:t>，但</w:t>
      </w:r>
      <w:r w:rsidRPr="00FA7F66">
        <w:rPr>
          <w:rFonts w:eastAsia="新細明體" w:hint="eastAsia"/>
          <w:highlight w:val="yellow"/>
          <w:lang w:eastAsia="zh-TW"/>
        </w:rPr>
        <w:t>r</w:t>
      </w:r>
      <w:r w:rsidRPr="00FA7F66">
        <w:rPr>
          <w:rFonts w:eastAsia="新細明體"/>
          <w:highlight w:val="yellow"/>
          <w:lang w:eastAsia="zh-TW"/>
        </w:rPr>
        <w:t xml:space="preserve">eference </w:t>
      </w:r>
      <w:r w:rsidRPr="00FA7F66">
        <w:rPr>
          <w:rFonts w:eastAsia="新細明體" w:hint="eastAsia"/>
          <w:highlight w:val="yellow"/>
          <w:lang w:eastAsia="zh-TW"/>
        </w:rPr>
        <w:t>被設為</w:t>
      </w:r>
      <w:r w:rsidRPr="00FA7F66">
        <w:rPr>
          <w:rFonts w:eastAsia="新細明體" w:hint="eastAsia"/>
          <w:highlight w:val="yellow"/>
          <w:lang w:eastAsia="zh-TW"/>
        </w:rPr>
        <w:t>0</w:t>
      </w:r>
      <w:r>
        <w:rPr>
          <w:rFonts w:eastAsia="新細明體" w:hint="eastAsia"/>
          <w:lang w:eastAsia="zh-TW"/>
        </w:rPr>
        <w:t>。</w:t>
      </w:r>
    </w:p>
    <w:p w14:paraId="4AFBCBE6" w14:textId="77777777" w:rsidR="00FA7F66" w:rsidRDefault="00FA7F66" w:rsidP="001E48A3">
      <w:pPr>
        <w:rPr>
          <w:rFonts w:eastAsia="新細明體"/>
          <w:lang w:eastAsia="zh-TW"/>
        </w:rPr>
      </w:pPr>
    </w:p>
    <w:p w14:paraId="080CF625" w14:textId="0627252E" w:rsidR="00286998" w:rsidRDefault="00286998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多了一個</w:t>
      </w:r>
      <w:r>
        <w:rPr>
          <w:rFonts w:eastAsia="新細明體" w:hint="eastAsia"/>
          <w:lang w:eastAsia="zh-TW"/>
        </w:rPr>
        <w:t xml:space="preserve"> </w:t>
      </w:r>
      <w:r w:rsidR="002244CF">
        <w:rPr>
          <w:rFonts w:eastAsia="新細明體" w:hint="eastAsia"/>
          <w:lang w:eastAsia="zh-TW"/>
        </w:rPr>
        <w:t>m</w:t>
      </w:r>
      <w:r w:rsidR="002244CF">
        <w:rPr>
          <w:rFonts w:eastAsia="新細明體"/>
          <w:lang w:eastAsia="zh-TW"/>
        </w:rPr>
        <w:t xml:space="preserve">odify bit </w:t>
      </w:r>
      <w:r w:rsidR="002244CF">
        <w:rPr>
          <w:rFonts w:eastAsia="新細明體" w:hint="eastAsia"/>
          <w:lang w:eastAsia="zh-TW"/>
        </w:rPr>
        <w:t>要記錄。</w:t>
      </w:r>
    </w:p>
    <w:p w14:paraId="26CA001F" w14:textId="2E8C20E2" w:rsidR="002244CF" w:rsidRDefault="002244CF" w:rsidP="002C2271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 xml:space="preserve">Random </w:t>
      </w:r>
      <w:r>
        <w:rPr>
          <w:rFonts w:eastAsia="新細明體" w:hint="eastAsia"/>
          <w:lang w:eastAsia="zh-TW"/>
        </w:rPr>
        <w:t>產生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對應的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dirty bit</w:t>
      </w:r>
      <w:r>
        <w:rPr>
          <w:rFonts w:eastAsia="新細明體" w:hint="eastAsia"/>
          <w:lang w:eastAsia="zh-TW"/>
        </w:rPr>
        <w:t>，</w:t>
      </w:r>
      <w:r>
        <w:rPr>
          <w:rFonts w:eastAsia="新細明體" w:hint="eastAsia"/>
          <w:lang w:eastAsia="zh-TW"/>
        </w:rPr>
        <w:t>If</w:t>
      </w:r>
      <w:r>
        <w:rPr>
          <w:rFonts w:eastAsia="新細明體"/>
          <w:lang w:eastAsia="zh-TW"/>
        </w:rPr>
        <w:t xml:space="preserve"> is 1, modify. If is 0, no change.</w:t>
      </w:r>
    </w:p>
    <w:p w14:paraId="50D63E9D" w14:textId="462CF5EF" w:rsidR="00401649" w:rsidRDefault="00401649" w:rsidP="002C2271">
      <w:pPr>
        <w:rPr>
          <w:rFonts w:eastAsia="新細明體"/>
          <w:lang w:eastAsia="zh-TW"/>
        </w:rPr>
      </w:pPr>
    </w:p>
    <w:p w14:paraId="45E3B70D" w14:textId="580AEE4D" w:rsidR="00401649" w:rsidRDefault="00E74E47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 w:rsidR="00CE308A">
        <w:rPr>
          <w:rFonts w:eastAsia="新細明體" w:hint="eastAsia"/>
          <w:lang w:eastAsia="zh-TW"/>
        </w:rPr>
        <w:t>程式</w:t>
      </w:r>
      <w:r>
        <w:rPr>
          <w:rFonts w:eastAsia="新細明體" w:hint="eastAsia"/>
          <w:lang w:eastAsia="zh-TW"/>
        </w:rPr>
        <w:t>運作</w:t>
      </w:r>
      <w:r>
        <w:rPr>
          <w:rFonts w:eastAsia="新細明體" w:hint="eastAsia"/>
          <w:lang w:eastAsia="zh-TW"/>
        </w:rPr>
        <w:t>]</w:t>
      </w:r>
    </w:p>
    <w:p w14:paraId="6506255A" w14:textId="77777777" w:rsidR="001779BD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從</w:t>
      </w:r>
      <w:r>
        <w:rPr>
          <w:rFonts w:eastAsia="新細明體" w:hint="eastAsia"/>
          <w:lang w:eastAsia="zh-TW"/>
        </w:rPr>
        <w:t xml:space="preserve"> i</w:t>
      </w:r>
      <w:r>
        <w:rPr>
          <w:rFonts w:eastAsia="新細明體"/>
          <w:lang w:eastAsia="zh-TW"/>
        </w:rPr>
        <w:t xml:space="preserve">ndex </w:t>
      </w:r>
      <w:r>
        <w:rPr>
          <w:rFonts w:eastAsia="新細明體" w:hint="eastAsia"/>
          <w:lang w:eastAsia="zh-TW"/>
        </w:rPr>
        <w:t>0</w:t>
      </w:r>
      <w:r>
        <w:rPr>
          <w:rFonts w:eastAsia="新細明體" w:hint="eastAsia"/>
          <w:lang w:eastAsia="zh-TW"/>
        </w:rPr>
        <w:t>開始，找</w:t>
      </w:r>
      <w:r>
        <w:rPr>
          <w:rFonts w:eastAsia="新細明體" w:hint="eastAsia"/>
          <w:lang w:eastAsia="zh-TW"/>
        </w:rPr>
        <w:t xml:space="preserve"> r</w:t>
      </w:r>
      <w:r>
        <w:rPr>
          <w:rFonts w:eastAsia="新細明體"/>
          <w:lang w:eastAsia="zh-TW"/>
        </w:rPr>
        <w:t xml:space="preserve">eference bit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0 </w:t>
      </w:r>
      <w:r>
        <w:rPr>
          <w:rFonts w:eastAsia="新細明體" w:hint="eastAsia"/>
          <w:lang w:eastAsia="zh-TW"/>
        </w:rPr>
        <w:t>且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dirty bit </w:t>
      </w:r>
      <w:r>
        <w:rPr>
          <w:rFonts w:eastAsia="新細明體" w:hint="eastAsia"/>
          <w:lang w:eastAsia="zh-TW"/>
        </w:rPr>
        <w:t>為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0 </w:t>
      </w:r>
      <w:r>
        <w:rPr>
          <w:rFonts w:eastAsia="新細明體" w:hint="eastAsia"/>
          <w:lang w:eastAsia="zh-TW"/>
        </w:rPr>
        <w:t>的情況，優先取代。</w:t>
      </w:r>
    </w:p>
    <w:p w14:paraId="65C599CF" w14:textId="143E1AF4" w:rsidR="00E74E47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有找到則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reference </w:t>
      </w:r>
      <w:r>
        <w:rPr>
          <w:rFonts w:eastAsia="新細明體" w:hint="eastAsia"/>
          <w:lang w:eastAsia="zh-TW"/>
        </w:rPr>
        <w:t>s</w:t>
      </w:r>
      <w:r>
        <w:rPr>
          <w:rFonts w:eastAsia="新細明體"/>
          <w:lang w:eastAsia="zh-TW"/>
        </w:rPr>
        <w:t xml:space="preserve">tring </w:t>
      </w:r>
      <w:r>
        <w:rPr>
          <w:rFonts w:eastAsia="新細明體" w:hint="eastAsia"/>
          <w:lang w:eastAsia="zh-TW"/>
        </w:rPr>
        <w:t>換下一位。</w:t>
      </w:r>
    </w:p>
    <w:p w14:paraId="2D9CB598" w14:textId="5950B5F0" w:rsidR="001779BD" w:rsidRDefault="001779BD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沒有找到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則</w:t>
      </w:r>
      <w:r w:rsidR="00DA5B0C">
        <w:rPr>
          <w:rFonts w:eastAsia="新細明體" w:hint="eastAsia"/>
          <w:lang w:eastAsia="zh-TW"/>
        </w:rPr>
        <w:t>找</w:t>
      </w:r>
      <w:r w:rsidR="00DA5B0C">
        <w:rPr>
          <w:rFonts w:eastAsia="新細明體" w:hint="eastAsia"/>
          <w:lang w:eastAsia="zh-TW"/>
        </w:rPr>
        <w:t xml:space="preserve"> </w:t>
      </w:r>
      <w:r w:rsidR="00DA5B0C">
        <w:rPr>
          <w:rFonts w:eastAsia="新細明體"/>
          <w:lang w:eastAsia="zh-TW"/>
        </w:rPr>
        <w:t xml:space="preserve"> reference bit 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0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且</w:t>
      </w:r>
      <w:r w:rsidR="00DA5B0C">
        <w:rPr>
          <w:rFonts w:eastAsia="新細明體" w:hint="eastAsia"/>
          <w:lang w:eastAsia="zh-TW"/>
        </w:rPr>
        <w:t xml:space="preserve"> d</w:t>
      </w:r>
      <w:r w:rsidR="00DA5B0C">
        <w:rPr>
          <w:rFonts w:eastAsia="新細明體"/>
          <w:lang w:eastAsia="zh-TW"/>
        </w:rPr>
        <w:t xml:space="preserve">irty bit 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1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的，做取代，經過但</w:t>
      </w:r>
      <w:r w:rsidR="00DA5B0C">
        <w:rPr>
          <w:rFonts w:eastAsia="新細明體" w:hint="eastAsia"/>
          <w:lang w:eastAsia="zh-TW"/>
        </w:rPr>
        <w:t>r</w:t>
      </w:r>
      <w:r w:rsidR="00DA5B0C">
        <w:rPr>
          <w:rFonts w:eastAsia="新細明體"/>
          <w:lang w:eastAsia="zh-TW"/>
        </w:rPr>
        <w:t xml:space="preserve">eference bit </w:t>
      </w:r>
      <w:r w:rsidR="00DA5B0C">
        <w:rPr>
          <w:rFonts w:eastAsia="新細明體" w:hint="eastAsia"/>
          <w:lang w:eastAsia="zh-TW"/>
        </w:rPr>
        <w:t>的</w:t>
      </w:r>
      <w:r w:rsidR="00DA5B0C">
        <w:rPr>
          <w:rFonts w:eastAsia="新細明體" w:hint="eastAsia"/>
          <w:lang w:eastAsia="zh-TW"/>
        </w:rPr>
        <w:t>p</w:t>
      </w:r>
      <w:r w:rsidR="00DA5B0C">
        <w:rPr>
          <w:rFonts w:eastAsia="新細明體"/>
          <w:lang w:eastAsia="zh-TW"/>
        </w:rPr>
        <w:t>age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1</w:t>
      </w:r>
      <w:r w:rsidR="00DA5B0C">
        <w:rPr>
          <w:rFonts w:eastAsia="新細明體"/>
          <w:lang w:eastAsia="zh-TW"/>
        </w:rPr>
        <w:t xml:space="preserve"> </w:t>
      </w:r>
      <w:r w:rsidR="00DA5B0C">
        <w:rPr>
          <w:rFonts w:eastAsia="新細明體" w:hint="eastAsia"/>
          <w:lang w:eastAsia="zh-TW"/>
        </w:rPr>
        <w:t>則</w:t>
      </w:r>
      <w:r w:rsidR="00DA5B0C">
        <w:rPr>
          <w:rFonts w:eastAsia="新細明體" w:hint="eastAsia"/>
          <w:lang w:eastAsia="zh-TW"/>
        </w:rPr>
        <w:t xml:space="preserve"> r</w:t>
      </w:r>
      <w:r w:rsidR="00DA5B0C">
        <w:rPr>
          <w:rFonts w:eastAsia="新細明體"/>
          <w:lang w:eastAsia="zh-TW"/>
        </w:rPr>
        <w:t>eset</w:t>
      </w:r>
      <w:r w:rsidR="00DA5B0C">
        <w:rPr>
          <w:rFonts w:eastAsia="新細明體" w:hint="eastAsia"/>
          <w:lang w:eastAsia="zh-TW"/>
        </w:rPr>
        <w:t>為</w:t>
      </w:r>
      <w:r w:rsidR="00DA5B0C">
        <w:rPr>
          <w:rFonts w:eastAsia="新細明體" w:hint="eastAsia"/>
          <w:lang w:eastAsia="zh-TW"/>
        </w:rPr>
        <w:t xml:space="preserve"> </w:t>
      </w:r>
      <w:r w:rsidR="00DA5B0C">
        <w:rPr>
          <w:rFonts w:eastAsia="新細明體"/>
          <w:lang w:eastAsia="zh-TW"/>
        </w:rPr>
        <w:t>0</w:t>
      </w:r>
      <w:r w:rsidR="00DA5B0C">
        <w:rPr>
          <w:rFonts w:eastAsia="新細明體" w:hint="eastAsia"/>
          <w:lang w:eastAsia="zh-TW"/>
        </w:rPr>
        <w:t>。</w:t>
      </w:r>
    </w:p>
    <w:p w14:paraId="03A0358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3432F68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frame_number=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數量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22287B8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frame_number = </w:t>
      </w:r>
      <w:r w:rsidRPr="00DA5B0C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</w:t>
      </w:r>
    </w:p>
    <w:p w14:paraId="0616AAE8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A72BB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E46115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4113C6A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EB8567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pointer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70DA321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DC0061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Roud 1 - fill in</w:t>
      </w:r>
    </w:p>
    <w:p w14:paraId="4AB6EF6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 </w:t>
      </w:r>
    </w:p>
    <w:p w14:paraId="670A57A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modify[index]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2D1350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Frame[i] = {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:rs[index],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}</w:t>
      </w:r>
    </w:p>
    <w:p w14:paraId="7EEB159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BA844D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Frame[i] = {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:rs[index],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}   </w:t>
      </w:r>
    </w:p>
    <w:p w14:paraId="2165665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A13CB9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7476D56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DE5669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"fill in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349DCC6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4B8716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one cycle back to position 0 : point to 0</w:t>
      </w:r>
    </w:p>
    <w:p w14:paraId="52E437C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pointer = 0 </w:t>
      </w:r>
    </w:p>
    <w:p w14:paraId="183D2E61" w14:textId="77777777" w:rsidR="00DA5B0C" w:rsidRPr="00DA5B0C" w:rsidRDefault="00DA5B0C" w:rsidP="00DA5B0C">
      <w:pPr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E290B9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Round 2 - judge whether page fault</w:t>
      </w:r>
    </w:p>
    <w:p w14:paraId="6BD856B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58307B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(rs):</w:t>
      </w:r>
    </w:p>
    <w:p w14:paraId="6ECBC687" w14:textId="5F1A690E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1A8C1B16" w14:textId="7E629D31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frame_status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紀錄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該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f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rame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存放的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v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alue</w:t>
      </w:r>
    </w:p>
    <w:p w14:paraId="0BF7E028" w14:textId="6217B7E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status       = []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reference bit: r, dirty bit: m</w:t>
      </w:r>
    </w:p>
    <w:p w14:paraId="3F5F04B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B45DF4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</w:t>
      </w:r>
    </w:p>
    <w:p w14:paraId="0293F3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</w:t>
      </w:r>
    </w:p>
    <w:p w14:paraId="00FCB1C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印出目前狀況</w:t>
      </w:r>
    </w:p>
    <w:p w14:paraId="793BE80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#print(Frame[i]["value"]," ",Frame[i]["r"]," ",Frame[i]["m"])</w:t>
      </w:r>
    </w:p>
    <w:p w14:paraId="0A40ED6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frame_status.append(Frame[i][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])</w:t>
      </w:r>
    </w:p>
    <w:p w14:paraId="77E0CE0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status.append([Frame[i][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],Frame[i][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]])</w:t>
      </w:r>
    </w:p>
    <w:p w14:paraId="5987379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check whether in frame</w:t>
      </w:r>
    </w:p>
    <w:p w14:paraId="336B9E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exist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default is not found</w:t>
      </w:r>
    </w:p>
    <w:p w14:paraId="42B7F23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5D5113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(frame_number): </w:t>
      </w:r>
    </w:p>
    <w:p w14:paraId="7A02128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rs[index] == 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]:</w:t>
      </w:r>
    </w:p>
    <w:p w14:paraId="3C8E34B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Frame[i][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68A133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exist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found</w:t>
      </w:r>
    </w:p>
    <w:p w14:paraId="6A0F4B8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7D0E57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break search</w:t>
      </w:r>
    </w:p>
    <w:p w14:paraId="53FED56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24D907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page fault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發生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 shift to next page </w:t>
      </w:r>
    </w:p>
    <w:p w14:paraId="24ACA42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or page survive shift to next page        </w:t>
      </w:r>
    </w:p>
    <w:p w14:paraId="0E21AA7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exist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3C9518E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EE8496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cycle frame list</w:t>
      </w:r>
    </w:p>
    <w:p w14:paraId="7055C4B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</w:p>
    <w:p w14:paraId="2567C24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#print('pointer: ',pointer)</w:t>
      </w:r>
    </w:p>
    <w:p w14:paraId="1895AB2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out_of_Loop1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</w:t>
      </w:r>
    </w:p>
    <w:p w14:paraId="40D41DA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run Loop 1</w:t>
      </w:r>
    </w:p>
    <w:p w14:paraId="2482A71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 </w:t>
      </w:r>
    </w:p>
    <w:p w14:paraId="50F3492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049EF74" w14:textId="42F71693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and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</w:p>
    <w:p w14:paraId="256533F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rs[index]</w:t>
      </w:r>
    </w:p>
    <w:p w14:paraId="6A8B90F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modify[index]</w:t>
      </w:r>
    </w:p>
    <w:p w14:paraId="0745E8D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</w:p>
    <w:p w14:paraId="2001688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113CB4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interrupt = interrupt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F6A1A2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47AA01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out_of_Loop1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F5C5C3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54B476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Loop1</w:t>
      </w:r>
    </w:p>
    <w:p w14:paraId="33FE4F6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E39AD6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pointer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5BD8FE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</w:p>
    <w:p w14:paraId="14472C3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pointer &gt;= (frame_number-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68DD9AE2" w14:textId="6A29FE98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88BCCE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Loop1</w:t>
      </w:r>
    </w:p>
    <w:p w14:paraId="4641B7D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236130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</w:p>
    <w:p w14:paraId="4F852400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1C2E4C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</w:p>
    <w:p w14:paraId="6899F8E9" w14:textId="7BE7CE73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out_of_Loop1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75EEF04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jump out While True ==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不用再找下去</w:t>
      </w:r>
    </w:p>
    <w:p w14:paraId="6A84309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C48698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run Loop 2</w:t>
      </w:r>
    </w:p>
    <w:p w14:paraId="3104DF4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out_of_Loop2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</w:p>
    <w:p w14:paraId="22F72148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out_of_Loop1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8DDA427" w14:textId="0D157DD1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True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                         </w:t>
      </w:r>
    </w:p>
    <w:p w14:paraId="09EF3D52" w14:textId="0C887A78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and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 </w:t>
      </w:r>
    </w:p>
    <w:p w14:paraId="16F80321" w14:textId="6ACF0244" w:rsidR="00DA5B0C" w:rsidRPr="00DA5B0C" w:rsidRDefault="00DA5B0C" w:rsidP="00324CF6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439CD21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"value"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rs[index]</w:t>
      </w:r>
    </w:p>
    <w:p w14:paraId="7235AD8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page_fault = page_fault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104EEBB6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interrupt = interrupt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EB56CA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dw = dw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116EE3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"m"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modify[index]</w:t>
      </w:r>
    </w:p>
    <w:p w14:paraId="77BE2EE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561AACE9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out_of_Loop2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586841AE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index = index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2ACA4A7" w14:textId="2296DF25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2435587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D90614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Loop 2</w:t>
      </w:r>
    </w:p>
    <w:p w14:paraId="16F04DD7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1BE6E64F" w14:textId="10FB4C69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</w:p>
    <w:p w14:paraId="041E16D5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Frame[pointer][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"r"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] 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15E8A5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pointer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72EE4F2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</w:p>
    <w:p w14:paraId="3B6038D4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pointer &gt;= (frame_number-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:</w:t>
      </w:r>
    </w:p>
    <w:p w14:paraId="0B646E18" w14:textId="64FC442C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pointer = (pointer%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4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 +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26E045CB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</w:p>
    <w:p w14:paraId="04E243A2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7494AE1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out_of_Loop2 == </w:t>
      </w:r>
      <w:r w:rsidRPr="00DA5B0C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51CAA04F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DA5B0C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# jump out While True == </w:t>
      </w:r>
      <w:r w:rsidRPr="00DA5B0C">
        <w:rPr>
          <w:rFonts w:ascii="Consolas" w:eastAsia="新細明體" w:hAnsi="Consolas" w:cs="新細明體"/>
          <w:color w:val="6A9955"/>
          <w:sz w:val="21"/>
          <w:szCs w:val="21"/>
          <w:lang w:eastAsia="zh-TW"/>
        </w:rPr>
        <w:t>不用再找下去</w:t>
      </w:r>
    </w:p>
    <w:p w14:paraId="6574D93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EBE80CD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7D60268A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9C8ADFC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"total page fault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,page_fault)</w:t>
      </w:r>
    </w:p>
    <w:p w14:paraId="12C7778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"interrupt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,interrupt)</w:t>
      </w:r>
    </w:p>
    <w:p w14:paraId="0940A3B3" w14:textId="77777777" w:rsidR="00DA5B0C" w:rsidRPr="00DA5B0C" w:rsidRDefault="00DA5B0C" w:rsidP="00DA5B0C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DA5B0C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DA5B0C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"dw "</w:t>
      </w:r>
      <w:r w:rsidRPr="00DA5B0C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,dw)</w:t>
      </w:r>
    </w:p>
    <w:p w14:paraId="0860AB5B" w14:textId="6CFC4EDA" w:rsidR="00DA5B0C" w:rsidRDefault="00DA5B0C" w:rsidP="002C2271">
      <w:pPr>
        <w:rPr>
          <w:rFonts w:eastAsia="新細明體"/>
          <w:lang w:eastAsia="zh-TW"/>
        </w:rPr>
      </w:pPr>
    </w:p>
    <w:p w14:paraId="2669F5A3" w14:textId="5E389A1F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esc_random.py</w:t>
      </w:r>
    </w:p>
    <w:p w14:paraId="3C7D6E8E" w14:textId="23B3FB77" w:rsidR="00542ED5" w:rsidRDefault="000C169A" w:rsidP="002C2271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2D8FE97D" wp14:editId="6E0DD512">
            <wp:extent cx="4584589" cy="2755631"/>
            <wp:effectExtent l="0" t="0" r="6985" b="6985"/>
            <wp:docPr id="28" name="圖片 2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003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2DBAC" w14:textId="7A87D346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00C59B78" wp14:editId="1CB22D7D">
            <wp:extent cx="4584589" cy="2755631"/>
            <wp:effectExtent l="0" t="0" r="6985" b="6985"/>
            <wp:docPr id="29" name="圖片 2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00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0D7B" w14:textId="459EBAE4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C5DD227" wp14:editId="5D6D4FE4">
            <wp:extent cx="4584589" cy="2749534"/>
            <wp:effectExtent l="0" t="0" r="6985" b="0"/>
            <wp:docPr id="30" name="圖片 3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004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873B" w14:textId="0EEA37D6" w:rsidR="000C169A" w:rsidRDefault="000C169A" w:rsidP="002C2271">
      <w:pPr>
        <w:rPr>
          <w:rFonts w:eastAsia="新細明體"/>
          <w:lang w:eastAsia="zh-TW"/>
        </w:rPr>
      </w:pPr>
      <w:r w:rsidRPr="000C169A">
        <w:rPr>
          <w:rFonts w:hint="eastAsia"/>
          <w:noProof/>
        </w:rPr>
        <w:lastRenderedPageBreak/>
        <w:drawing>
          <wp:inline distT="0" distB="0" distL="0" distR="0" wp14:anchorId="5222BD67" wp14:editId="230EEEC1">
            <wp:extent cx="2445385" cy="227203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C891A" w14:textId="4A6CB86D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esc_Locality_rs.py</w:t>
      </w:r>
    </w:p>
    <w:p w14:paraId="47EC0377" w14:textId="227D6413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561C460A" wp14:editId="711735F1">
            <wp:extent cx="4584589" cy="2755631"/>
            <wp:effectExtent l="0" t="0" r="6985" b="6985"/>
            <wp:docPr id="32" name="圖片 3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002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FAC1" w14:textId="5C4B9BE1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F78F816" wp14:editId="641A340C">
            <wp:extent cx="4584589" cy="2755631"/>
            <wp:effectExtent l="0" t="0" r="6985" b="6985"/>
            <wp:docPr id="33" name="圖片 3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00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7F9AD" w14:textId="1C6AB9ED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21021456" wp14:editId="2CE9B252">
            <wp:extent cx="4584589" cy="2755631"/>
            <wp:effectExtent l="0" t="0" r="6985" b="6985"/>
            <wp:docPr id="34" name="圖片 3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005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6D2C" w14:textId="0D8AFE76" w:rsidR="000C169A" w:rsidRDefault="000C169A" w:rsidP="002C2271">
      <w:pPr>
        <w:rPr>
          <w:rFonts w:eastAsia="新細明體"/>
          <w:lang w:eastAsia="zh-TW"/>
        </w:rPr>
      </w:pPr>
      <w:r w:rsidRPr="000C169A">
        <w:rPr>
          <w:rFonts w:hint="eastAsia"/>
          <w:noProof/>
        </w:rPr>
        <w:drawing>
          <wp:inline distT="0" distB="0" distL="0" distR="0" wp14:anchorId="4A8CBBB9" wp14:editId="4D213214">
            <wp:extent cx="2445385" cy="227203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9D0D" w14:textId="2850BC80" w:rsidR="00542ED5" w:rsidRDefault="00542ED5" w:rsidP="002C2271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esc_custom.py</w:t>
      </w:r>
    </w:p>
    <w:p w14:paraId="3C5C46DA" w14:textId="09593CF4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BEB74CD" wp14:editId="087EF3BD">
            <wp:extent cx="4584589" cy="2755631"/>
            <wp:effectExtent l="0" t="0" r="6985" b="6985"/>
            <wp:docPr id="36" name="圖片 3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00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2552" w14:textId="2F503C9B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045766E4" wp14:editId="0B900659">
            <wp:extent cx="4584589" cy="2755631"/>
            <wp:effectExtent l="0" t="0" r="6985" b="6985"/>
            <wp:docPr id="37" name="圖片 37" descr="一張含有 文字, 地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003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C998" w14:textId="77BD7FA3" w:rsidR="000C169A" w:rsidRDefault="000C169A" w:rsidP="002C2271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D72273A" wp14:editId="345D3B6C">
            <wp:extent cx="4584589" cy="2755631"/>
            <wp:effectExtent l="0" t="0" r="6985" b="6985"/>
            <wp:docPr id="38" name="圖片 3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005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9583" w14:textId="1BBC5CA5" w:rsidR="000C169A" w:rsidRDefault="000C169A" w:rsidP="002C2271">
      <w:pPr>
        <w:rPr>
          <w:rFonts w:eastAsia="新細明體"/>
          <w:lang w:eastAsia="zh-TW"/>
        </w:rPr>
      </w:pPr>
      <w:r w:rsidRPr="000C169A">
        <w:rPr>
          <w:rFonts w:hint="eastAsia"/>
          <w:noProof/>
        </w:rPr>
        <w:drawing>
          <wp:inline distT="0" distB="0" distL="0" distR="0" wp14:anchorId="713D7CA6" wp14:editId="382AFF1E">
            <wp:extent cx="2445385" cy="227203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AF525" w14:textId="4746F2DA" w:rsidR="000C169A" w:rsidRDefault="000C169A" w:rsidP="002C2271">
      <w:pPr>
        <w:rPr>
          <w:rFonts w:eastAsia="新細明體"/>
          <w:lang w:eastAsia="zh-TW"/>
        </w:rPr>
      </w:pPr>
    </w:p>
    <w:p w14:paraId="07DF7E2C" w14:textId="559C307E" w:rsidR="004C27C7" w:rsidRDefault="004C27C7" w:rsidP="004C27C7">
      <w:pPr>
        <w:pStyle w:val="aff5"/>
        <w:numPr>
          <w:ilvl w:val="0"/>
          <w:numId w:val="31"/>
        </w:numPr>
        <w:ind w:leftChars="0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C</w:t>
      </w:r>
      <w:r>
        <w:rPr>
          <w:rFonts w:eastAsia="新細明體"/>
          <w:lang w:eastAsia="zh-TW"/>
        </w:rPr>
        <w:t>ustom Algorithm : LRU_Pro</w:t>
      </w:r>
    </w:p>
    <w:p w14:paraId="63FD428A" w14:textId="143F039F" w:rsidR="001A7E66" w:rsidRDefault="00A74490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第一優先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被替換掉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在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 xml:space="preserve">frame </w:t>
      </w:r>
      <w:r>
        <w:rPr>
          <w:rFonts w:eastAsia="新細明體" w:hint="eastAsia"/>
          <w:lang w:eastAsia="zh-TW"/>
        </w:rPr>
        <w:t>累積出現次數最少。</w:t>
      </w:r>
    </w:p>
    <w:p w14:paraId="507AB7A3" w14:textId="38F12B96" w:rsidR="00A74490" w:rsidRDefault="00A74490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當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累積次數最小是一樣的話，進入第二優先。</w:t>
      </w:r>
    </w:p>
    <w:p w14:paraId="500BC6F8" w14:textId="75BD4676" w:rsidR="00A74490" w:rsidRDefault="00A74490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第二優先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被替換掉</w:t>
      </w:r>
      <w:r>
        <w:rPr>
          <w:rFonts w:eastAsia="新細明體" w:hint="eastAsia"/>
          <w:lang w:eastAsia="zh-TW"/>
        </w:rPr>
        <w:t xml:space="preserve">: </w:t>
      </w:r>
      <w:r>
        <w:rPr>
          <w:rFonts w:eastAsia="新細明體" w:hint="eastAsia"/>
          <w:lang w:eastAsia="zh-TW"/>
        </w:rPr>
        <w:t>最近沒被使用到</w:t>
      </w:r>
      <w:r>
        <w:rPr>
          <w:rFonts w:eastAsia="新細明體" w:hint="eastAsia"/>
          <w:lang w:eastAsia="zh-TW"/>
        </w:rPr>
        <w:t>(</w:t>
      </w:r>
      <w:r>
        <w:rPr>
          <w:rFonts w:eastAsia="新細明體" w:hint="eastAsia"/>
          <w:lang w:eastAsia="zh-TW"/>
        </w:rPr>
        <w:t>很久沒被用到</w:t>
      </w:r>
      <w:r>
        <w:rPr>
          <w:rFonts w:eastAsia="新細明體" w:hint="eastAsia"/>
          <w:lang w:eastAsia="zh-TW"/>
        </w:rPr>
        <w:t>)</w:t>
      </w:r>
      <w:r>
        <w:rPr>
          <w:rFonts w:eastAsia="新細明體" w:hint="eastAsia"/>
          <w:lang w:eastAsia="zh-TW"/>
        </w:rPr>
        <w:t>。</w:t>
      </w:r>
    </w:p>
    <w:p w14:paraId="20BFDAB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z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10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7B36B13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 =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輸入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frame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數</w:t>
      </w:r>
      <w:r w:rsidRPr="00A74490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: "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</w:p>
    <w:p w14:paraId="7C38714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fn = </w:t>
      </w:r>
      <w:r w:rsidRPr="00A74490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(fn)</w:t>
      </w:r>
    </w:p>
    <w:p w14:paraId="1C5F825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page_fault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7184F0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dw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1A9D5A7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interrupt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</w:p>
    <w:p w14:paraId="21A4A901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44F4450F" w14:textId="3BEB2F68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 = []</w:t>
      </w:r>
      <w:r w:rsidR="003F694F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記憶體</w:t>
      </w:r>
      <w:r w:rsidR="003F694F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</w:t>
      </w:r>
      <w:r w:rsidR="003F694F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狀況</w:t>
      </w:r>
    </w:p>
    <w:p w14:paraId="6A0A250B" w14:textId="15DD8859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frame_record = []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紀錄出現次數</w:t>
      </w:r>
    </w:p>
    <w:p w14:paraId="223BF39C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0FD6EA0" w14:textId="62135368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index 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>到哪個</w:t>
      </w:r>
      <w:r w:rsidR="007F37A7">
        <w:rPr>
          <w:rFonts w:ascii="Consolas" w:eastAsia="新細明體" w:hAnsi="Consolas" w:cs="新細明體" w:hint="eastAsia"/>
          <w:color w:val="B5CEA8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reference</w:t>
      </w:r>
    </w:p>
    <w:p w14:paraId="4589F0D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(fn):</w:t>
      </w:r>
    </w:p>
    <w:p w14:paraId="57E9B76E" w14:textId="1AF9FDB2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</w:p>
    <w:p w14:paraId="3C2EE7CE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frame.append(rs[index])</w:t>
      </w:r>
    </w:p>
    <w:p w14:paraId="6E7F9270" w14:textId="780961CD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frame_record.append(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從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1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開始，計算次數</w:t>
      </w:r>
    </w:p>
    <w:p w14:paraId="2F21D34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3FB2A5D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page_fault = page_fault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4391875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7B82F09D" w14:textId="62B8375A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顯示目前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 fault</w:t>
      </w:r>
    </w:p>
    <w:p w14:paraId="5030543B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6955A14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while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index &lt;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len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(rs):</w:t>
      </w:r>
    </w:p>
    <w:p w14:paraId="4AAA93CA" w14:textId="691C41C9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rs[index]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frame:</w:t>
      </w:r>
    </w:p>
    <w:p w14:paraId="7C149A80" w14:textId="4B27B16A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次數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+ 1</w:t>
      </w:r>
    </w:p>
    <w:p w14:paraId="0CF47FA2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frame_record[frame.index(rs[index])] = frame_record[frame.index(rs[index])]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0B2928F" w14:textId="53C0402C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變更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累積次數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</w:t>
      </w:r>
    </w:p>
    <w:p w14:paraId="623C9E3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tmp1=frame_record[frame.index(rs[index])]</w:t>
      </w:r>
    </w:p>
    <w:p w14:paraId="4A8FD0D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frame_record[frame.index(rs[index])]</w:t>
      </w:r>
    </w:p>
    <w:p w14:paraId="0A4CC9C4" w14:textId="2B692AAF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frame_record.append(tmp1)</w:t>
      </w:r>
    </w:p>
    <w:p w14:paraId="7C974F0A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EE51402" w14:textId="22873EC7" w:rsid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變更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記憶體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狀況</w:t>
      </w:r>
    </w:p>
    <w:p w14:paraId="39801A28" w14:textId="3BEA6D20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新進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塞最後</w:t>
      </w:r>
    </w:p>
    <w:p w14:paraId="753D663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tmp2 = frame[frame.index(rs[index])]</w:t>
      </w:r>
    </w:p>
    <w:p w14:paraId="4F8755D9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frame[frame.index(rs[index])]</w:t>
      </w:r>
    </w:p>
    <w:p w14:paraId="15F54811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frame.append(tmp2)</w:t>
      </w:r>
    </w:p>
    <w:p w14:paraId="7DDA6CA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3F87DAA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else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:</w:t>
      </w:r>
    </w:p>
    <w:p w14:paraId="308F4991" w14:textId="256B39C9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0405FAA6" w14:textId="6E1E8F45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min_value =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min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(frame_record)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找出次數最少的數量</w:t>
      </w:r>
    </w:p>
    <w:p w14:paraId="1AE29AC9" w14:textId="77777777" w:rsidR="007F37A7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</w:p>
    <w:p w14:paraId="6E9C8F1B" w14:textId="01FDE8BC" w:rsid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          </w:t>
      </w:r>
      <w:r w:rsidR="00A74490"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找離目前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r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age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最近的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reference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p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age</w:t>
      </w:r>
    </w:p>
    <w:p w14:paraId="2E7F875B" w14:textId="6D787AA2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           #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如果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irty bit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為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1 , 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則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d</w:t>
      </w:r>
      <w:r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isk write</w:t>
      </w:r>
      <w:r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++</w:t>
      </w:r>
    </w:p>
    <w:p w14:paraId="072AEAA2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for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k </w:t>
      </w:r>
      <w:r w:rsidRPr="00A74490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in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range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(index-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0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,-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):</w:t>
      </w:r>
    </w:p>
    <w:p w14:paraId="14780B0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rs[k] == frame[frame_record.index(min_value)]:</w:t>
      </w:r>
    </w:p>
    <w:p w14:paraId="5C4B5AD7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lastRenderedPageBreak/>
        <w:t>    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if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dw_set[k] ==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:</w:t>
      </w:r>
    </w:p>
    <w:p w14:paraId="51E8C165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    dw = dw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95030FB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break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</w:p>
    <w:p w14:paraId="4473FF99" w14:textId="16C94661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替換，並新增</w:t>
      </w:r>
    </w:p>
    <w:p w14:paraId="3121786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frame.remove(frame[frame_record.index(min_value)])     </w:t>
      </w:r>
    </w:p>
    <w:p w14:paraId="6C160AB8" w14:textId="799F53A6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frame.append(rs[index])</w:t>
      </w:r>
    </w:p>
    <w:p w14:paraId="705910B8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38FAFA00" w14:textId="53297CA3" w:rsidR="007F37A7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</w:t>
      </w:r>
      <w:r w:rsidRPr="00A74490">
        <w:rPr>
          <w:rFonts w:ascii="Consolas" w:eastAsia="新細明體" w:hAnsi="Consolas" w:cs="新細明體"/>
          <w:color w:val="C586C0"/>
          <w:sz w:val="21"/>
          <w:szCs w:val="21"/>
          <w:lang w:eastAsia="zh-TW"/>
        </w:rPr>
        <w:t>del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frame_record[frame_record.index(min_value)]</w:t>
      </w:r>
    </w:p>
    <w:p w14:paraId="16BB45A1" w14:textId="0E481516" w:rsid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frame_record.append(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)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#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該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 xml:space="preserve">frame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次數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 xml:space="preserve"> 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重設為</w:t>
      </w:r>
      <w:r w:rsidR="007F37A7">
        <w:rPr>
          <w:rFonts w:ascii="Consolas" w:eastAsia="新細明體" w:hAnsi="Consolas" w:cs="新細明體" w:hint="eastAsia"/>
          <w:color w:val="D4D4D4"/>
          <w:sz w:val="21"/>
          <w:szCs w:val="21"/>
          <w:lang w:eastAsia="zh-TW"/>
        </w:rPr>
        <w:t>1</w:t>
      </w:r>
    </w:p>
    <w:p w14:paraId="661F0C4F" w14:textId="77777777" w:rsidR="007F37A7" w:rsidRPr="00A74490" w:rsidRDefault="007F37A7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296AF6E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interrupt = interrupt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078DAA7F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    page_fault = page_fault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0D289AD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</w:p>
    <w:p w14:paraId="07F88CE4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    index = index + </w:t>
      </w:r>
      <w:r w:rsidRPr="00A74490">
        <w:rPr>
          <w:rFonts w:ascii="Consolas" w:eastAsia="新細明體" w:hAnsi="Consolas" w:cs="新細明體"/>
          <w:color w:val="B5CEA8"/>
          <w:sz w:val="21"/>
          <w:szCs w:val="21"/>
          <w:lang w:eastAsia="zh-TW"/>
        </w:rPr>
        <w:t>1</w:t>
      </w:r>
    </w:p>
    <w:p w14:paraId="6541AE8A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(page_fault)</w:t>
      </w:r>
    </w:p>
    <w:p w14:paraId="23D1C850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(interrupt)</w:t>
      </w:r>
    </w:p>
    <w:p w14:paraId="41FE7948" w14:textId="77777777" w:rsidR="00A74490" w:rsidRPr="00A74490" w:rsidRDefault="00A74490" w:rsidP="00A74490">
      <w:pPr>
        <w:shd w:val="clear" w:color="auto" w:fill="1E1E1E"/>
        <w:spacing w:after="0" w:line="285" w:lineRule="atLeast"/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</w:pP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    </w:t>
      </w:r>
      <w:r w:rsidRPr="00A74490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A74490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(dw)</w:t>
      </w:r>
    </w:p>
    <w:p w14:paraId="775D13D1" w14:textId="77777777" w:rsidR="00A74490" w:rsidRPr="001A7E66" w:rsidRDefault="00A74490" w:rsidP="001A7E66">
      <w:pPr>
        <w:rPr>
          <w:rFonts w:eastAsia="新細明體"/>
          <w:lang w:eastAsia="zh-TW"/>
        </w:rPr>
      </w:pPr>
    </w:p>
    <w:p w14:paraId="1E34BB59" w14:textId="215F52E3" w:rsidR="004C27C7" w:rsidRDefault="001A7E66" w:rsidP="001A7E66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t>&gt;</w:t>
      </w:r>
      <w:r w:rsidRPr="001A7E66">
        <w:rPr>
          <w:rFonts w:eastAsia="新細明體" w:hint="eastAsia"/>
          <w:lang w:eastAsia="zh-TW"/>
        </w:rPr>
        <w:t>L</w:t>
      </w:r>
      <w:r w:rsidRPr="001A7E66">
        <w:rPr>
          <w:rFonts w:eastAsia="新細明體"/>
          <w:lang w:eastAsia="zh-TW"/>
        </w:rPr>
        <w:t>RU_Pro_Random.py</w:t>
      </w:r>
    </w:p>
    <w:p w14:paraId="60FB89E2" w14:textId="019EE6EE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7BD742CC" wp14:editId="24A8FA81">
            <wp:extent cx="4578493" cy="2755631"/>
            <wp:effectExtent l="0" t="0" r="0" b="6985"/>
            <wp:docPr id="40" name="圖片 4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002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493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F78D" w14:textId="36CFFE65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5443223B" wp14:editId="797273C3">
            <wp:extent cx="4584589" cy="2755631"/>
            <wp:effectExtent l="0" t="0" r="6985" b="6985"/>
            <wp:docPr id="41" name="圖片 4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001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3A96" w14:textId="15472E4B" w:rsidR="00D43B50" w:rsidRDefault="00D43B50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593F7727" wp14:editId="0C222737">
            <wp:extent cx="4584589" cy="2749534"/>
            <wp:effectExtent l="0" t="0" r="6985" b="0"/>
            <wp:docPr id="42" name="圖片 4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005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A765" w14:textId="3F599831" w:rsidR="00D43B50" w:rsidRPr="001A7E66" w:rsidRDefault="00D43B50" w:rsidP="001A7E66">
      <w:pPr>
        <w:rPr>
          <w:rFonts w:eastAsia="新細明體"/>
          <w:lang w:eastAsia="zh-TW"/>
        </w:rPr>
      </w:pPr>
      <w:r w:rsidRPr="00D43B50">
        <w:rPr>
          <w:rFonts w:hint="eastAsia"/>
          <w:noProof/>
        </w:rPr>
        <w:drawing>
          <wp:inline distT="0" distB="0" distL="0" distR="0" wp14:anchorId="4582CC97" wp14:editId="33B845C6">
            <wp:extent cx="2445385" cy="227203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B796" w14:textId="6B3072C7" w:rsidR="001A7E66" w:rsidRDefault="001A7E66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LRU_Pro_Locality.py</w:t>
      </w:r>
    </w:p>
    <w:p w14:paraId="3CB03A79" w14:textId="17AA3E71" w:rsidR="00D43B50" w:rsidRDefault="00AC4C35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lastRenderedPageBreak/>
        <w:drawing>
          <wp:inline distT="0" distB="0" distL="0" distR="0" wp14:anchorId="4F9D2B73" wp14:editId="3482C41C">
            <wp:extent cx="4584589" cy="2755631"/>
            <wp:effectExtent l="0" t="0" r="6985" b="6985"/>
            <wp:docPr id="44" name="圖片 4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001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2779" w14:textId="2C989DC1" w:rsidR="00AC4C35" w:rsidRDefault="00AC4C35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0C21B66" wp14:editId="5BDC46E5">
            <wp:extent cx="4584589" cy="2749534"/>
            <wp:effectExtent l="0" t="0" r="6985" b="0"/>
            <wp:docPr id="45" name="圖片 4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003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B16D" w14:textId="1EC40D28" w:rsidR="00AC4C35" w:rsidRDefault="00AC4C35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61DBD129" wp14:editId="03BA57B9">
            <wp:extent cx="4584589" cy="2755631"/>
            <wp:effectExtent l="0" t="0" r="6985" b="6985"/>
            <wp:docPr id="46" name="圖片 46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005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6CCE" w14:textId="39BACE86" w:rsidR="00AC4C35" w:rsidRDefault="00241064" w:rsidP="001A7E66">
      <w:pPr>
        <w:rPr>
          <w:rFonts w:eastAsia="新細明體"/>
          <w:lang w:eastAsia="zh-TW"/>
        </w:rPr>
      </w:pPr>
      <w:r w:rsidRPr="00241064">
        <w:rPr>
          <w:rFonts w:hint="eastAsia"/>
          <w:noProof/>
        </w:rPr>
        <w:lastRenderedPageBreak/>
        <w:drawing>
          <wp:inline distT="0" distB="0" distL="0" distR="0" wp14:anchorId="4A8CDC1F" wp14:editId="04833CA9">
            <wp:extent cx="2445385" cy="227203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ADA2D" w14:textId="3D21C0F7" w:rsidR="001A7E66" w:rsidRDefault="001A7E66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&gt;</w:t>
      </w:r>
      <w:r>
        <w:rPr>
          <w:rFonts w:eastAsia="新細明體"/>
          <w:lang w:eastAsia="zh-TW"/>
        </w:rPr>
        <w:t>L</w:t>
      </w:r>
      <w:r>
        <w:rPr>
          <w:rFonts w:eastAsia="新細明體" w:hint="eastAsia"/>
          <w:lang w:eastAsia="zh-TW"/>
        </w:rPr>
        <w:t>RU_p</w:t>
      </w:r>
      <w:r>
        <w:rPr>
          <w:rFonts w:eastAsia="新細明體"/>
          <w:lang w:eastAsia="zh-TW"/>
        </w:rPr>
        <w:t>ro_custom.py</w:t>
      </w:r>
    </w:p>
    <w:p w14:paraId="52F48B96" w14:textId="43D442F1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2FD92ECA" wp14:editId="1D7F9DC5">
            <wp:extent cx="4584589" cy="2755631"/>
            <wp:effectExtent l="0" t="0" r="6985" b="6985"/>
            <wp:docPr id="48" name="圖片 4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001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F01E" w14:textId="250962E2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37F71863" wp14:editId="37BB3C69">
            <wp:extent cx="4584589" cy="2755631"/>
            <wp:effectExtent l="0" t="0" r="6985" b="6985"/>
            <wp:docPr id="49" name="圖片 49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00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50AA" w14:textId="2CD0F44F" w:rsidR="00CA2E31" w:rsidRDefault="00CA2E31" w:rsidP="001A7E66">
      <w:pPr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2E4EEDAD" wp14:editId="3C0F2A27">
            <wp:extent cx="4584589" cy="2755631"/>
            <wp:effectExtent l="0" t="0" r="6985" b="6985"/>
            <wp:docPr id="50" name="圖片 5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003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27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41E1" w14:textId="5F37945E" w:rsidR="00CA2E31" w:rsidRDefault="00CA2E31" w:rsidP="001A7E66">
      <w:pPr>
        <w:pBdr>
          <w:bottom w:val="double" w:sz="6" w:space="1" w:color="auto"/>
        </w:pBdr>
        <w:rPr>
          <w:rFonts w:eastAsia="新細明體"/>
          <w:lang w:eastAsia="zh-TW"/>
        </w:rPr>
      </w:pPr>
      <w:r w:rsidRPr="00CA2E31">
        <w:rPr>
          <w:rFonts w:hint="eastAsia"/>
          <w:noProof/>
        </w:rPr>
        <w:drawing>
          <wp:inline distT="0" distB="0" distL="0" distR="0" wp14:anchorId="4F5EA981" wp14:editId="30B9FD09">
            <wp:extent cx="2445385" cy="2272030"/>
            <wp:effectExtent l="0" t="0" r="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98421" w14:textId="5987D4D5" w:rsidR="00811ACD" w:rsidRDefault="00811ACD" w:rsidP="001A7E66">
      <w:pPr>
        <w:rPr>
          <w:rFonts w:eastAsia="新細明體"/>
          <w:lang w:eastAsia="zh-TW"/>
        </w:rPr>
      </w:pPr>
    </w:p>
    <w:p w14:paraId="7E16C082" w14:textId="77777777" w:rsidR="000D0FA8" w:rsidRDefault="000D0FA8" w:rsidP="001A7E66">
      <w:pPr>
        <w:rPr>
          <w:rFonts w:eastAsia="新細明體"/>
          <w:lang w:eastAsia="zh-TW"/>
        </w:rPr>
      </w:pPr>
    </w:p>
    <w:p w14:paraId="535B819F" w14:textId="77777777" w:rsidR="000D0FA8" w:rsidRDefault="000D0FA8" w:rsidP="001A7E66">
      <w:pPr>
        <w:rPr>
          <w:rFonts w:eastAsia="新細明體"/>
          <w:lang w:eastAsia="zh-TW"/>
        </w:rPr>
      </w:pPr>
    </w:p>
    <w:p w14:paraId="2AACD6F0" w14:textId="77777777" w:rsidR="000D0FA8" w:rsidRDefault="000D0FA8" w:rsidP="001A7E66">
      <w:pPr>
        <w:rPr>
          <w:rFonts w:eastAsia="新細明體"/>
          <w:lang w:eastAsia="zh-TW"/>
        </w:rPr>
      </w:pPr>
    </w:p>
    <w:p w14:paraId="7B858AA2" w14:textId="77777777" w:rsidR="000D0FA8" w:rsidRDefault="000D0FA8" w:rsidP="001A7E66">
      <w:pPr>
        <w:rPr>
          <w:rFonts w:eastAsia="新細明體"/>
          <w:lang w:eastAsia="zh-TW"/>
        </w:rPr>
      </w:pPr>
    </w:p>
    <w:p w14:paraId="070D64CA" w14:textId="77777777" w:rsidR="000D0FA8" w:rsidRDefault="000D0FA8" w:rsidP="001A7E66">
      <w:pPr>
        <w:rPr>
          <w:rFonts w:eastAsia="新細明體"/>
          <w:lang w:eastAsia="zh-TW"/>
        </w:rPr>
      </w:pPr>
    </w:p>
    <w:p w14:paraId="607BE1EA" w14:textId="77777777" w:rsidR="000D0FA8" w:rsidRDefault="000D0FA8" w:rsidP="001A7E66">
      <w:pPr>
        <w:rPr>
          <w:rFonts w:eastAsia="新細明體"/>
          <w:lang w:eastAsia="zh-TW"/>
        </w:rPr>
      </w:pPr>
    </w:p>
    <w:p w14:paraId="30A5FF7E" w14:textId="77777777" w:rsidR="000D0FA8" w:rsidRDefault="000D0FA8" w:rsidP="001A7E66">
      <w:pPr>
        <w:rPr>
          <w:rFonts w:eastAsia="新細明體"/>
          <w:lang w:eastAsia="zh-TW"/>
        </w:rPr>
      </w:pPr>
    </w:p>
    <w:p w14:paraId="2A81702B" w14:textId="77777777" w:rsidR="000D0FA8" w:rsidRDefault="000D0FA8" w:rsidP="001A7E66">
      <w:pPr>
        <w:rPr>
          <w:rFonts w:eastAsia="新細明體"/>
          <w:lang w:eastAsia="zh-TW"/>
        </w:rPr>
      </w:pPr>
    </w:p>
    <w:p w14:paraId="4AA8512A" w14:textId="77777777" w:rsidR="000D0FA8" w:rsidRDefault="000D0FA8" w:rsidP="001A7E66">
      <w:pPr>
        <w:rPr>
          <w:rFonts w:eastAsia="新細明體"/>
          <w:lang w:eastAsia="zh-TW"/>
        </w:rPr>
      </w:pPr>
    </w:p>
    <w:p w14:paraId="18FEE030" w14:textId="77777777" w:rsidR="000D0FA8" w:rsidRDefault="000D0FA8" w:rsidP="001A7E66">
      <w:pPr>
        <w:rPr>
          <w:rFonts w:eastAsia="新細明體"/>
          <w:lang w:eastAsia="zh-TW"/>
        </w:rPr>
      </w:pPr>
    </w:p>
    <w:p w14:paraId="539F7592" w14:textId="77777777" w:rsidR="000D0FA8" w:rsidRDefault="000D0FA8" w:rsidP="001A7E66">
      <w:pPr>
        <w:rPr>
          <w:rFonts w:eastAsia="新細明體"/>
          <w:lang w:eastAsia="zh-TW"/>
        </w:rPr>
      </w:pPr>
    </w:p>
    <w:p w14:paraId="4AFCE83D" w14:textId="6BB5EC7F" w:rsidR="00811ACD" w:rsidRDefault="00811ACD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F</w:t>
      </w:r>
      <w:r w:rsidR="000D0FA8">
        <w:rPr>
          <w:rFonts w:eastAsia="新細明體"/>
          <w:lang w:eastAsia="zh-TW"/>
        </w:rPr>
        <w:t>I</w:t>
      </w:r>
      <w:r>
        <w:rPr>
          <w:rFonts w:eastAsia="新細明體"/>
          <w:lang w:eastAsia="zh-TW"/>
        </w:rPr>
        <w:t>F</w:t>
      </w:r>
      <w:r w:rsidR="000D0FA8">
        <w:rPr>
          <w:rFonts w:eastAsia="新細明體"/>
          <w:lang w:eastAsia="zh-TW"/>
        </w:rPr>
        <w:t>O</w:t>
      </w:r>
      <w:r>
        <w:rPr>
          <w:rFonts w:eastAsia="新細明體"/>
          <w:lang w:eastAsia="zh-TW"/>
        </w:rPr>
        <w:t xml:space="preserve"> vs 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v</w:t>
      </w:r>
      <w:r>
        <w:rPr>
          <w:rFonts w:eastAsia="新細明體"/>
          <w:lang w:eastAsia="zh-TW"/>
        </w:rPr>
        <w:t>s Optimal</w:t>
      </w:r>
      <w:r w:rsidR="00706587">
        <w:rPr>
          <w:rFonts w:eastAsia="新細明體" w:hint="eastAsia"/>
          <w:lang w:eastAsia="zh-TW"/>
        </w:rPr>
        <w:t xml:space="preserve"> : </w:t>
      </w:r>
      <w:r w:rsidR="00706587" w:rsidRPr="00952C29">
        <w:rPr>
          <w:rFonts w:eastAsia="新細明體" w:hint="eastAsia"/>
          <w:color w:val="FF0000"/>
          <w:lang w:eastAsia="zh-TW"/>
        </w:rPr>
        <w:t>Ra</w:t>
      </w:r>
      <w:r w:rsidR="00706587" w:rsidRPr="00952C29">
        <w:rPr>
          <w:rFonts w:eastAsia="新細明體"/>
          <w:color w:val="FF0000"/>
          <w:lang w:eastAsia="zh-TW"/>
        </w:rPr>
        <w:t xml:space="preserve">ndom </w:t>
      </w:r>
    </w:p>
    <w:p w14:paraId="0F8EC59F" w14:textId="52468EFB" w:rsidR="000D0FA8" w:rsidRDefault="000D0FA8" w:rsidP="001A7E66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[</w:t>
      </w:r>
      <w:r w:rsidR="002F1C40">
        <w:rPr>
          <w:rFonts w:eastAsia="新細明體" w:hint="eastAsia"/>
          <w:lang w:eastAsia="zh-TW"/>
        </w:rPr>
        <w:t>Pa</w:t>
      </w:r>
      <w:r w:rsidR="002F1C40">
        <w:rPr>
          <w:rFonts w:eastAsia="新細明體"/>
          <w:lang w:eastAsia="zh-TW"/>
        </w:rPr>
        <w:t>ge Fault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 xml:space="preserve">] </w:t>
      </w:r>
      <w:r>
        <w:rPr>
          <w:rFonts w:eastAsia="新細明體"/>
          <w:lang w:eastAsia="zh-TW"/>
        </w:rPr>
        <w:t>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略勝於</w:t>
      </w:r>
      <w:r>
        <w:rPr>
          <w:rFonts w:eastAsia="新細明體" w:hint="eastAsia"/>
          <w:lang w:eastAsia="zh-TW"/>
        </w:rPr>
        <w:t xml:space="preserve"> FIFO</w:t>
      </w:r>
      <w:r w:rsidR="00482AE2">
        <w:rPr>
          <w:rFonts w:eastAsia="新細明體" w:hint="eastAsia"/>
          <w:lang w:eastAsia="zh-TW"/>
        </w:rPr>
        <w:t>。</w:t>
      </w:r>
    </w:p>
    <w:p w14:paraId="42A214A5" w14:textId="6769A498" w:rsidR="00811ACD" w:rsidRDefault="00811ACD" w:rsidP="001A7E66">
      <w:pPr>
        <w:rPr>
          <w:rFonts w:eastAsia="新細明體"/>
          <w:lang w:eastAsia="zh-TW"/>
        </w:rPr>
      </w:pPr>
      <w:r>
        <w:rPr>
          <w:rFonts w:eastAsia="新細明體"/>
          <w:noProof/>
          <w:lang w:eastAsia="zh-TW"/>
        </w:rPr>
        <w:drawing>
          <wp:inline distT="0" distB="0" distL="0" distR="0" wp14:anchorId="4C7FB489" wp14:editId="00281BF8">
            <wp:extent cx="4584700" cy="27495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4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DC3B6D" w14:textId="235B16E7" w:rsidR="002F1C40" w:rsidRDefault="00125698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/>
          <w:lang w:eastAsia="zh-TW"/>
        </w:rPr>
        <w:t xml:space="preserve">Interrupt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/>
          <w:lang w:eastAsia="zh-TW"/>
        </w:rPr>
        <w:t>]</w:t>
      </w:r>
      <w:r>
        <w:rPr>
          <w:rFonts w:eastAsia="新細明體" w:hint="eastAsia"/>
          <w:lang w:eastAsia="zh-TW"/>
        </w:rPr>
        <w:t xml:space="preserve"> </w:t>
      </w:r>
    </w:p>
    <w:p w14:paraId="788A6CFD" w14:textId="77777777" w:rsidR="00523F57" w:rsidRDefault="00523F57" w:rsidP="001A7E66">
      <w:pPr>
        <w:rPr>
          <w:rFonts w:eastAsia="新細明體"/>
          <w:lang w:eastAsia="zh-TW"/>
        </w:rPr>
      </w:pPr>
    </w:p>
    <w:p w14:paraId="405E31D3" w14:textId="730AD70F" w:rsidR="00125698" w:rsidRDefault="00125698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[d</w:t>
      </w:r>
      <w:r>
        <w:rPr>
          <w:rFonts w:eastAsia="新細明體"/>
          <w:lang w:eastAsia="zh-TW"/>
        </w:rPr>
        <w:t xml:space="preserve">isk write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]</w:t>
      </w:r>
    </w:p>
    <w:p w14:paraId="01E9509E" w14:textId="6EC65BBE" w:rsidR="00523F57" w:rsidRDefault="00523F57" w:rsidP="001A7E66">
      <w:pPr>
        <w:rPr>
          <w:rFonts w:eastAsia="新細明體"/>
          <w:lang w:eastAsia="zh-TW"/>
        </w:rPr>
      </w:pPr>
    </w:p>
    <w:p w14:paraId="4ABA7785" w14:textId="6E87FEA8" w:rsidR="00523F57" w:rsidRDefault="00523F57" w:rsidP="001A7E66">
      <w:pPr>
        <w:rPr>
          <w:rFonts w:eastAsia="新細明體"/>
          <w:lang w:eastAsia="zh-TW"/>
        </w:rPr>
      </w:pPr>
    </w:p>
    <w:p w14:paraId="72416EF6" w14:textId="534ABDFD" w:rsidR="00523F57" w:rsidRDefault="00523F57" w:rsidP="001A7E66">
      <w:pPr>
        <w:rPr>
          <w:rFonts w:eastAsia="新細明體"/>
          <w:lang w:eastAsia="zh-TW"/>
        </w:rPr>
      </w:pPr>
    </w:p>
    <w:p w14:paraId="75677F07" w14:textId="1E8133DE" w:rsidR="00523F57" w:rsidRDefault="00523F57" w:rsidP="001A7E66">
      <w:pPr>
        <w:rPr>
          <w:rFonts w:eastAsia="新細明體"/>
          <w:lang w:eastAsia="zh-TW"/>
        </w:rPr>
      </w:pPr>
    </w:p>
    <w:p w14:paraId="5DAF9D18" w14:textId="352A8C91" w:rsidR="00523F57" w:rsidRDefault="00523F57" w:rsidP="001A7E66">
      <w:pPr>
        <w:rPr>
          <w:rFonts w:eastAsia="新細明體"/>
          <w:lang w:eastAsia="zh-TW"/>
        </w:rPr>
      </w:pPr>
    </w:p>
    <w:p w14:paraId="3C5F7144" w14:textId="34890855" w:rsidR="00523F57" w:rsidRDefault="00523F57" w:rsidP="001A7E66">
      <w:pPr>
        <w:rPr>
          <w:rFonts w:eastAsia="新細明體"/>
          <w:lang w:eastAsia="zh-TW"/>
        </w:rPr>
      </w:pPr>
    </w:p>
    <w:p w14:paraId="08117B6D" w14:textId="21B8B035" w:rsidR="00523F57" w:rsidRDefault="00523F57" w:rsidP="001A7E66">
      <w:pPr>
        <w:rPr>
          <w:rFonts w:eastAsia="新細明體"/>
          <w:lang w:eastAsia="zh-TW"/>
        </w:rPr>
      </w:pPr>
    </w:p>
    <w:p w14:paraId="454CB027" w14:textId="2A0EAC46" w:rsidR="00523F57" w:rsidRDefault="00523F57" w:rsidP="001A7E66">
      <w:pPr>
        <w:rPr>
          <w:rFonts w:eastAsia="新細明體"/>
          <w:lang w:eastAsia="zh-TW"/>
        </w:rPr>
      </w:pPr>
    </w:p>
    <w:p w14:paraId="0FF3C6AF" w14:textId="1619E578" w:rsidR="00523F57" w:rsidRDefault="00523F57" w:rsidP="001A7E66">
      <w:pPr>
        <w:rPr>
          <w:rFonts w:eastAsia="新細明體"/>
          <w:lang w:eastAsia="zh-TW"/>
        </w:rPr>
      </w:pPr>
    </w:p>
    <w:p w14:paraId="7A84E16A" w14:textId="56C8A1E2" w:rsidR="00523F57" w:rsidRDefault="00523F57" w:rsidP="001A7E66">
      <w:pPr>
        <w:rPr>
          <w:rFonts w:eastAsia="新細明體"/>
          <w:lang w:eastAsia="zh-TW"/>
        </w:rPr>
      </w:pPr>
    </w:p>
    <w:p w14:paraId="69F73709" w14:textId="4C074F9A" w:rsidR="00523F57" w:rsidRDefault="00523F57" w:rsidP="001A7E66">
      <w:pPr>
        <w:rPr>
          <w:rFonts w:eastAsia="新細明體"/>
          <w:lang w:eastAsia="zh-TW"/>
        </w:rPr>
      </w:pPr>
    </w:p>
    <w:p w14:paraId="4F85A009" w14:textId="545951FC" w:rsidR="00523F57" w:rsidRDefault="00523F57" w:rsidP="001A7E66">
      <w:pPr>
        <w:rPr>
          <w:rFonts w:eastAsia="新細明體"/>
          <w:lang w:eastAsia="zh-TW"/>
        </w:rPr>
      </w:pPr>
    </w:p>
    <w:p w14:paraId="01AB0CCA" w14:textId="1A164580" w:rsidR="00523F57" w:rsidRDefault="00523F57" w:rsidP="001A7E66">
      <w:pPr>
        <w:rPr>
          <w:rFonts w:eastAsia="新細明體"/>
          <w:lang w:eastAsia="zh-TW"/>
        </w:rPr>
      </w:pPr>
    </w:p>
    <w:p w14:paraId="6375081B" w14:textId="1BC4E507" w:rsidR="00523F57" w:rsidRDefault="00523F57" w:rsidP="001A7E66">
      <w:pPr>
        <w:rPr>
          <w:rFonts w:eastAsia="新細明體"/>
          <w:lang w:eastAsia="zh-TW"/>
        </w:rPr>
      </w:pPr>
    </w:p>
    <w:p w14:paraId="6B9302A0" w14:textId="01D8A01A" w:rsidR="00523F57" w:rsidRDefault="00523F57" w:rsidP="001A7E66">
      <w:pPr>
        <w:rPr>
          <w:rFonts w:eastAsia="新細明體"/>
          <w:lang w:eastAsia="zh-TW"/>
        </w:rPr>
      </w:pPr>
    </w:p>
    <w:p w14:paraId="7ACBB1C4" w14:textId="736F95A0" w:rsidR="00523F57" w:rsidRDefault="00523F57" w:rsidP="001A7E66">
      <w:pPr>
        <w:rPr>
          <w:rFonts w:eastAsia="新細明體"/>
          <w:lang w:eastAsia="zh-TW"/>
        </w:rPr>
      </w:pPr>
    </w:p>
    <w:p w14:paraId="1ACC0AD8" w14:textId="672EE662" w:rsidR="00523F57" w:rsidRDefault="00706587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F</w:t>
      </w:r>
      <w:r>
        <w:rPr>
          <w:rFonts w:eastAsia="新細明體"/>
          <w:lang w:eastAsia="zh-TW"/>
        </w:rPr>
        <w:t>IFO vs 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v</w:t>
      </w:r>
      <w:r>
        <w:rPr>
          <w:rFonts w:eastAsia="新細明體"/>
          <w:lang w:eastAsia="zh-TW"/>
        </w:rPr>
        <w:t>s Optimal</w:t>
      </w:r>
      <w:r>
        <w:rPr>
          <w:rFonts w:eastAsia="新細明體" w:hint="eastAsia"/>
          <w:lang w:eastAsia="zh-TW"/>
        </w:rPr>
        <w:t xml:space="preserve"> :</w:t>
      </w:r>
      <w:r w:rsidRPr="00952C29">
        <w:rPr>
          <w:rFonts w:eastAsia="新細明體"/>
          <w:color w:val="FF0000"/>
          <w:lang w:eastAsia="zh-TW"/>
        </w:rPr>
        <w:t>Locality</w:t>
      </w:r>
    </w:p>
    <w:p w14:paraId="0D49320B" w14:textId="6577B9F3" w:rsidR="00BF1499" w:rsidRDefault="00BF1499" w:rsidP="001A7E66">
      <w:pPr>
        <w:rPr>
          <w:rFonts w:eastAsia="新細明體" w:hint="eastAsia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 Fault</w:t>
      </w:r>
      <w:r>
        <w:rPr>
          <w:rFonts w:eastAsia="新細明體" w:hint="eastAsia"/>
          <w:lang w:eastAsia="zh-TW"/>
        </w:rPr>
        <w:t xml:space="preserve">] </w:t>
      </w:r>
      <w:r>
        <w:rPr>
          <w:rFonts w:eastAsia="新細明體"/>
          <w:lang w:eastAsia="zh-TW"/>
        </w:rPr>
        <w:t>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隨著</w:t>
      </w:r>
      <w:r>
        <w:rPr>
          <w:rFonts w:eastAsia="新細明體" w:hint="eastAsia"/>
          <w:lang w:eastAsia="zh-TW"/>
        </w:rPr>
        <w:t xml:space="preserve"> Fr</w:t>
      </w:r>
      <w:r>
        <w:rPr>
          <w:rFonts w:eastAsia="新細明體"/>
          <w:lang w:eastAsia="zh-TW"/>
        </w:rPr>
        <w:t xml:space="preserve">ame </w:t>
      </w:r>
      <w:r>
        <w:rPr>
          <w:rFonts w:eastAsia="新細明體" w:hint="eastAsia"/>
          <w:lang w:eastAsia="zh-TW"/>
        </w:rPr>
        <w:t>數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>，拉開與</w:t>
      </w:r>
      <w:r>
        <w:rPr>
          <w:rFonts w:eastAsia="新細明體" w:hint="eastAsia"/>
          <w:lang w:eastAsia="zh-TW"/>
        </w:rPr>
        <w:t xml:space="preserve"> FI</w:t>
      </w:r>
      <w:r>
        <w:rPr>
          <w:rFonts w:eastAsia="新細明體"/>
          <w:lang w:eastAsia="zh-TW"/>
        </w:rPr>
        <w:t>F</w:t>
      </w:r>
      <w:r>
        <w:rPr>
          <w:rFonts w:eastAsia="新細明體" w:hint="eastAsia"/>
          <w:lang w:eastAsia="zh-TW"/>
        </w:rPr>
        <w:t>O</w:t>
      </w:r>
      <w:r>
        <w:rPr>
          <w:rFonts w:eastAsia="新細明體"/>
          <w:lang w:eastAsia="zh-TW"/>
        </w:rPr>
        <w:t xml:space="preserve"> </w:t>
      </w:r>
      <w:r>
        <w:rPr>
          <w:rFonts w:eastAsia="新細明體" w:hint="eastAsia"/>
          <w:lang w:eastAsia="zh-TW"/>
        </w:rPr>
        <w:t>的差距。</w:t>
      </w:r>
    </w:p>
    <w:p w14:paraId="31504B77" w14:textId="0B4896BE" w:rsidR="00523F57" w:rsidRDefault="00523F57" w:rsidP="001A7E66">
      <w:pPr>
        <w:rPr>
          <w:rFonts w:eastAsia="新細明體"/>
          <w:lang w:eastAsia="zh-TW"/>
        </w:rPr>
      </w:pPr>
      <w:r w:rsidRPr="00523F57">
        <w:rPr>
          <w:rFonts w:eastAsia="新細明體"/>
          <w:noProof/>
          <w:lang w:eastAsia="zh-TW"/>
        </w:rPr>
        <w:drawing>
          <wp:inline distT="0" distB="0" distL="0" distR="0" wp14:anchorId="6F1625C7" wp14:editId="0A61A5D9">
            <wp:extent cx="4572000" cy="2737485"/>
            <wp:effectExtent l="0" t="0" r="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BAA3" w14:textId="403CEBD7" w:rsidR="00F024BE" w:rsidRDefault="00F024BE" w:rsidP="00F024B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/>
          <w:lang w:eastAsia="zh-TW"/>
        </w:rPr>
        <w:t xml:space="preserve">Interrupt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/>
          <w:lang w:eastAsia="zh-TW"/>
        </w:rPr>
        <w:t>]</w:t>
      </w:r>
      <w:r>
        <w:rPr>
          <w:rFonts w:eastAsia="新細明體" w:hint="eastAsia"/>
          <w:lang w:eastAsia="zh-TW"/>
        </w:rPr>
        <w:t xml:space="preserve"> </w:t>
      </w:r>
    </w:p>
    <w:p w14:paraId="7C305B36" w14:textId="77777777" w:rsidR="00F024BE" w:rsidRDefault="00F024BE" w:rsidP="00F024BE">
      <w:pPr>
        <w:rPr>
          <w:rFonts w:eastAsia="新細明體"/>
          <w:lang w:eastAsia="zh-TW"/>
        </w:rPr>
      </w:pPr>
    </w:p>
    <w:p w14:paraId="0BE3E10A" w14:textId="77777777" w:rsidR="00F024BE" w:rsidRDefault="00F024BE" w:rsidP="00F024B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[d</w:t>
      </w:r>
      <w:r>
        <w:rPr>
          <w:rFonts w:eastAsia="新細明體"/>
          <w:lang w:eastAsia="zh-TW"/>
        </w:rPr>
        <w:t xml:space="preserve">isk write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]</w:t>
      </w:r>
    </w:p>
    <w:p w14:paraId="73FE43B9" w14:textId="48E49B56" w:rsidR="00523F57" w:rsidRDefault="00523F57" w:rsidP="001A7E66">
      <w:pPr>
        <w:rPr>
          <w:rFonts w:eastAsia="新細明體"/>
          <w:lang w:eastAsia="zh-TW"/>
        </w:rPr>
      </w:pPr>
    </w:p>
    <w:p w14:paraId="052809EA" w14:textId="6C10F70D" w:rsidR="00E65C40" w:rsidRDefault="00E65C40" w:rsidP="001A7E66">
      <w:pPr>
        <w:rPr>
          <w:rFonts w:eastAsia="新細明體"/>
          <w:lang w:eastAsia="zh-TW"/>
        </w:rPr>
      </w:pPr>
    </w:p>
    <w:p w14:paraId="61E28B88" w14:textId="4B0FCA21" w:rsidR="00E65C40" w:rsidRDefault="00E65C40" w:rsidP="001A7E66">
      <w:pPr>
        <w:rPr>
          <w:rFonts w:eastAsia="新細明體"/>
          <w:lang w:eastAsia="zh-TW"/>
        </w:rPr>
      </w:pPr>
    </w:p>
    <w:p w14:paraId="37CA3924" w14:textId="63FEFC28" w:rsidR="00E65C40" w:rsidRDefault="00E65C40" w:rsidP="001A7E66">
      <w:pPr>
        <w:rPr>
          <w:rFonts w:eastAsia="新細明體"/>
          <w:lang w:eastAsia="zh-TW"/>
        </w:rPr>
      </w:pPr>
    </w:p>
    <w:p w14:paraId="481C81D1" w14:textId="08AD0F5D" w:rsidR="00E65C40" w:rsidRDefault="00E65C40" w:rsidP="001A7E66">
      <w:pPr>
        <w:rPr>
          <w:rFonts w:eastAsia="新細明體"/>
          <w:lang w:eastAsia="zh-TW"/>
        </w:rPr>
      </w:pPr>
    </w:p>
    <w:p w14:paraId="72330D7E" w14:textId="2B998925" w:rsidR="00E65C40" w:rsidRDefault="00E65C40" w:rsidP="001A7E66">
      <w:pPr>
        <w:rPr>
          <w:rFonts w:eastAsia="新細明體"/>
          <w:lang w:eastAsia="zh-TW"/>
        </w:rPr>
      </w:pPr>
    </w:p>
    <w:p w14:paraId="3C2F1959" w14:textId="75EC3B0E" w:rsidR="00E65C40" w:rsidRDefault="00E65C40" w:rsidP="001A7E66">
      <w:pPr>
        <w:rPr>
          <w:rFonts w:eastAsia="新細明體"/>
          <w:lang w:eastAsia="zh-TW"/>
        </w:rPr>
      </w:pPr>
    </w:p>
    <w:p w14:paraId="02A26C1F" w14:textId="2C1A8142" w:rsidR="00E65C40" w:rsidRDefault="00E65C40" w:rsidP="001A7E66">
      <w:pPr>
        <w:rPr>
          <w:rFonts w:eastAsia="新細明體"/>
          <w:lang w:eastAsia="zh-TW"/>
        </w:rPr>
      </w:pPr>
    </w:p>
    <w:p w14:paraId="0FDD89F6" w14:textId="410269B3" w:rsidR="00E65C40" w:rsidRDefault="00E65C40" w:rsidP="001A7E66">
      <w:pPr>
        <w:rPr>
          <w:rFonts w:eastAsia="新細明體"/>
          <w:lang w:eastAsia="zh-TW"/>
        </w:rPr>
      </w:pPr>
    </w:p>
    <w:p w14:paraId="149DCEDF" w14:textId="0516087F" w:rsidR="00E65C40" w:rsidRDefault="00E65C40" w:rsidP="001A7E66">
      <w:pPr>
        <w:rPr>
          <w:rFonts w:eastAsia="新細明體"/>
          <w:lang w:eastAsia="zh-TW"/>
        </w:rPr>
      </w:pPr>
    </w:p>
    <w:p w14:paraId="3950AE8D" w14:textId="67453CD3" w:rsidR="00E65C40" w:rsidRDefault="00E65C40" w:rsidP="001A7E66">
      <w:pPr>
        <w:rPr>
          <w:rFonts w:eastAsia="新細明體"/>
          <w:lang w:eastAsia="zh-TW"/>
        </w:rPr>
      </w:pPr>
    </w:p>
    <w:p w14:paraId="663B502E" w14:textId="0C7FD346" w:rsidR="00E65C40" w:rsidRDefault="00E65C40" w:rsidP="001A7E66">
      <w:pPr>
        <w:rPr>
          <w:rFonts w:eastAsia="新細明體"/>
          <w:lang w:eastAsia="zh-TW"/>
        </w:rPr>
      </w:pPr>
    </w:p>
    <w:p w14:paraId="1ED8E0C0" w14:textId="0132E1B2" w:rsidR="00E65C40" w:rsidRDefault="00E65C40" w:rsidP="001A7E66">
      <w:pPr>
        <w:rPr>
          <w:rFonts w:eastAsia="新細明體"/>
          <w:lang w:eastAsia="zh-TW"/>
        </w:rPr>
      </w:pPr>
    </w:p>
    <w:p w14:paraId="18092922" w14:textId="327BAB0F" w:rsidR="00E65C40" w:rsidRDefault="00E65C40" w:rsidP="001A7E66">
      <w:pPr>
        <w:rPr>
          <w:rFonts w:eastAsia="新細明體"/>
          <w:lang w:eastAsia="zh-TW"/>
        </w:rPr>
      </w:pPr>
    </w:p>
    <w:p w14:paraId="4D5E3C26" w14:textId="333649E5" w:rsidR="00E65C40" w:rsidRDefault="00E65C40" w:rsidP="001A7E66">
      <w:pPr>
        <w:rPr>
          <w:rFonts w:eastAsia="新細明體"/>
          <w:lang w:eastAsia="zh-TW"/>
        </w:rPr>
      </w:pPr>
    </w:p>
    <w:p w14:paraId="44BDAE4F" w14:textId="3BD4D78E" w:rsidR="00E65C40" w:rsidRDefault="00E65C40" w:rsidP="001A7E66">
      <w:pPr>
        <w:rPr>
          <w:rFonts w:eastAsia="新細明體"/>
          <w:lang w:eastAsia="zh-TW"/>
        </w:rPr>
      </w:pPr>
    </w:p>
    <w:p w14:paraId="34F0DF5E" w14:textId="2F7CF093" w:rsidR="00E65C40" w:rsidRDefault="00E65C40" w:rsidP="00E65C40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lastRenderedPageBreak/>
        <w:t>F</w:t>
      </w:r>
      <w:r>
        <w:rPr>
          <w:rFonts w:eastAsia="新細明體"/>
          <w:lang w:eastAsia="zh-TW"/>
        </w:rPr>
        <w:t>IFO vs LRU Pro (</w:t>
      </w:r>
      <w:r>
        <w:rPr>
          <w:rFonts w:eastAsia="新細明體" w:hint="eastAsia"/>
          <w:lang w:eastAsia="zh-TW"/>
        </w:rPr>
        <w:t>自訂演算法</w:t>
      </w:r>
      <w:r>
        <w:rPr>
          <w:rFonts w:eastAsia="新細明體"/>
          <w:lang w:eastAsia="zh-TW"/>
        </w:rPr>
        <w:t>)</w:t>
      </w:r>
      <w:r>
        <w:rPr>
          <w:rFonts w:eastAsia="新細明體" w:hint="eastAsia"/>
          <w:lang w:eastAsia="zh-TW"/>
        </w:rPr>
        <w:t xml:space="preserve"> v</w:t>
      </w:r>
      <w:r>
        <w:rPr>
          <w:rFonts w:eastAsia="新細明體"/>
          <w:lang w:eastAsia="zh-TW"/>
        </w:rPr>
        <w:t>s Optimal</w:t>
      </w:r>
      <w:r>
        <w:rPr>
          <w:rFonts w:eastAsia="新細明體" w:hint="eastAsia"/>
          <w:lang w:eastAsia="zh-TW"/>
        </w:rPr>
        <w:t xml:space="preserve"> :</w:t>
      </w:r>
      <w:r>
        <w:rPr>
          <w:rFonts w:eastAsia="新細明體" w:hint="eastAsia"/>
          <w:color w:val="FF0000"/>
          <w:lang w:eastAsia="zh-TW"/>
        </w:rPr>
        <w:t>Cu</w:t>
      </w:r>
      <w:r>
        <w:rPr>
          <w:rFonts w:eastAsia="新細明體"/>
          <w:color w:val="FF0000"/>
          <w:lang w:eastAsia="zh-TW"/>
        </w:rPr>
        <w:t>stom</w:t>
      </w:r>
    </w:p>
    <w:p w14:paraId="6F5E27AB" w14:textId="7594E0BE" w:rsidR="00E65C40" w:rsidRDefault="0086763E" w:rsidP="001A7E66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P</w:t>
      </w:r>
      <w:r>
        <w:rPr>
          <w:rFonts w:eastAsia="新細明體"/>
          <w:lang w:eastAsia="zh-TW"/>
        </w:rPr>
        <w:t>age Fault</w:t>
      </w:r>
      <w:r>
        <w:rPr>
          <w:rFonts w:eastAsia="新細明體" w:hint="eastAsia"/>
          <w:lang w:eastAsia="zh-TW"/>
        </w:rPr>
        <w:t>]</w:t>
      </w:r>
      <w:r w:rsidR="00FC4F9E">
        <w:rPr>
          <w:rFonts w:eastAsia="新細明體"/>
          <w:lang w:eastAsia="zh-TW"/>
        </w:rPr>
        <w:t xml:space="preserve"> </w:t>
      </w:r>
      <w:r w:rsidR="00C83689">
        <w:rPr>
          <w:rFonts w:eastAsia="新細明體" w:hint="eastAsia"/>
          <w:lang w:eastAsia="zh-TW"/>
        </w:rPr>
        <w:t>專為</w:t>
      </w:r>
      <w:r w:rsidR="00C83689">
        <w:rPr>
          <w:rFonts w:eastAsia="新細明體" w:hint="eastAsia"/>
          <w:lang w:eastAsia="zh-TW"/>
        </w:rPr>
        <w:t xml:space="preserve"> LRU</w:t>
      </w:r>
      <w:r w:rsidR="00C83689">
        <w:rPr>
          <w:rFonts w:eastAsia="新細明體"/>
          <w:lang w:eastAsia="zh-TW"/>
        </w:rPr>
        <w:t xml:space="preserve"> Pro </w:t>
      </w:r>
      <w:r w:rsidR="00C83689">
        <w:rPr>
          <w:rFonts w:eastAsia="新細明體" w:hint="eastAsia"/>
          <w:lang w:eastAsia="zh-TW"/>
        </w:rPr>
        <w:t>設計</w:t>
      </w:r>
      <w:r w:rsidR="00C83689">
        <w:rPr>
          <w:rFonts w:eastAsia="新細明體" w:hint="eastAsia"/>
          <w:lang w:eastAsia="zh-TW"/>
        </w:rPr>
        <w:t xml:space="preserve"> </w:t>
      </w:r>
      <w:r w:rsidR="00C83689">
        <w:rPr>
          <w:rFonts w:eastAsia="新細明體" w:hint="eastAsia"/>
          <w:lang w:eastAsia="zh-TW"/>
        </w:rPr>
        <w:t>，</w:t>
      </w:r>
      <w:r w:rsidR="00C83689">
        <w:rPr>
          <w:rFonts w:eastAsia="新細明體" w:hint="eastAsia"/>
          <w:lang w:eastAsia="zh-TW"/>
        </w:rPr>
        <w:t>Op</w:t>
      </w:r>
      <w:r w:rsidR="00C83689">
        <w:rPr>
          <w:rFonts w:eastAsia="新細明體"/>
          <w:lang w:eastAsia="zh-TW"/>
        </w:rPr>
        <w:t xml:space="preserve">timal == LRU </w:t>
      </w:r>
      <w:r w:rsidR="00C83689">
        <w:rPr>
          <w:rFonts w:eastAsia="新細明體" w:hint="eastAsia"/>
          <w:lang w:eastAsia="zh-TW"/>
        </w:rPr>
        <w:t>Pr</w:t>
      </w:r>
      <w:r w:rsidR="00C83689">
        <w:rPr>
          <w:rFonts w:eastAsia="新細明體"/>
          <w:lang w:eastAsia="zh-TW"/>
        </w:rPr>
        <w:t>o</w:t>
      </w:r>
    </w:p>
    <w:p w14:paraId="19AE6074" w14:textId="51B709D9" w:rsidR="00D207D0" w:rsidRPr="00333EE1" w:rsidRDefault="00C83689" w:rsidP="001A7E66">
      <w:pPr>
        <w:rPr>
          <w:rFonts w:eastAsia="新細明體" w:hint="eastAsia"/>
          <w:u w:val="single"/>
          <w:lang w:eastAsia="zh-TW"/>
        </w:rPr>
      </w:pPr>
      <w:r w:rsidRPr="00333EE1">
        <w:rPr>
          <w:rFonts w:eastAsia="新細明體" w:hint="eastAsia"/>
          <w:u w:val="single"/>
          <w:lang w:eastAsia="zh-TW"/>
        </w:rPr>
        <w:t>[</w:t>
      </w:r>
      <w:r w:rsidRPr="00333EE1">
        <w:rPr>
          <w:rFonts w:eastAsia="新細明體" w:hint="eastAsia"/>
          <w:u w:val="single"/>
          <w:lang w:eastAsia="zh-TW"/>
        </w:rPr>
        <w:t>說明</w:t>
      </w:r>
      <w:r w:rsidRPr="00333EE1">
        <w:rPr>
          <w:rFonts w:eastAsia="新細明體"/>
          <w:u w:val="single"/>
          <w:lang w:eastAsia="zh-TW"/>
        </w:rPr>
        <w:t>]</w:t>
      </w:r>
      <w:bookmarkStart w:id="0" w:name="_GoBack"/>
      <w:bookmarkEnd w:id="0"/>
    </w:p>
    <w:p w14:paraId="5AE00EDB" w14:textId="412BD0DC" w:rsidR="0086763E" w:rsidRDefault="00FC4F9E" w:rsidP="001A7E66">
      <w:pPr>
        <w:rPr>
          <w:rFonts w:eastAsia="新細明體"/>
          <w:lang w:eastAsia="zh-TW"/>
        </w:rPr>
      </w:pPr>
      <w:r w:rsidRPr="00FC4F9E">
        <w:rPr>
          <w:rFonts w:eastAsia="新細明體"/>
          <w:noProof/>
          <w:lang w:eastAsia="zh-TW"/>
        </w:rPr>
        <w:drawing>
          <wp:inline distT="0" distB="0" distL="0" distR="0" wp14:anchorId="00C9F19C" wp14:editId="19C54D1B">
            <wp:extent cx="4572000" cy="2737485"/>
            <wp:effectExtent l="0" t="0" r="0" b="571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3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72E8" w14:textId="77777777" w:rsidR="0086763E" w:rsidRDefault="0086763E" w:rsidP="0086763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</w:t>
      </w:r>
      <w:r>
        <w:rPr>
          <w:rFonts w:eastAsia="新細明體"/>
          <w:lang w:eastAsia="zh-TW"/>
        </w:rPr>
        <w:t xml:space="preserve">Interrupt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/>
          <w:lang w:eastAsia="zh-TW"/>
        </w:rPr>
        <w:t>]</w:t>
      </w:r>
      <w:r>
        <w:rPr>
          <w:rFonts w:eastAsia="新細明體" w:hint="eastAsia"/>
          <w:lang w:eastAsia="zh-TW"/>
        </w:rPr>
        <w:t xml:space="preserve"> </w:t>
      </w:r>
    </w:p>
    <w:p w14:paraId="59AD54BB" w14:textId="187D1A7B" w:rsidR="0086763E" w:rsidRDefault="0086763E" w:rsidP="001A7E66">
      <w:pPr>
        <w:rPr>
          <w:rFonts w:eastAsia="新細明體"/>
          <w:lang w:eastAsia="zh-TW"/>
        </w:rPr>
      </w:pPr>
    </w:p>
    <w:p w14:paraId="4C8C5DE2" w14:textId="77777777" w:rsidR="0086763E" w:rsidRDefault="0086763E" w:rsidP="0086763E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[d</w:t>
      </w:r>
      <w:r>
        <w:rPr>
          <w:rFonts w:eastAsia="新細明體"/>
          <w:lang w:eastAsia="zh-TW"/>
        </w:rPr>
        <w:t xml:space="preserve">isk write </w:t>
      </w:r>
      <w:r>
        <w:rPr>
          <w:rFonts w:eastAsia="新細明體" w:hint="eastAsia"/>
          <w:lang w:eastAsia="zh-TW"/>
        </w:rPr>
        <w:t>分析</w:t>
      </w:r>
      <w:r>
        <w:rPr>
          <w:rFonts w:eastAsia="新細明體" w:hint="eastAsia"/>
          <w:lang w:eastAsia="zh-TW"/>
        </w:rPr>
        <w:t>]</w:t>
      </w:r>
    </w:p>
    <w:p w14:paraId="126D9F40" w14:textId="495DF496" w:rsidR="0086763E" w:rsidRDefault="0086763E" w:rsidP="001A7E66">
      <w:pPr>
        <w:rPr>
          <w:rFonts w:eastAsia="新細明體"/>
          <w:lang w:eastAsia="zh-TW"/>
        </w:rPr>
      </w:pPr>
    </w:p>
    <w:p w14:paraId="347CFC14" w14:textId="77777777" w:rsidR="00C11DA0" w:rsidRDefault="00C11DA0" w:rsidP="001A7E66">
      <w:pPr>
        <w:rPr>
          <w:rFonts w:eastAsia="新細明體" w:hint="eastAsia"/>
          <w:lang w:eastAsia="zh-TW"/>
        </w:rPr>
      </w:pPr>
    </w:p>
    <w:p w14:paraId="3D90E3D1" w14:textId="77777777" w:rsidR="00E65C40" w:rsidRPr="00F024BE" w:rsidRDefault="00E65C40" w:rsidP="001A7E66">
      <w:pPr>
        <w:rPr>
          <w:rFonts w:eastAsia="新細明體" w:hint="eastAsia"/>
          <w:lang w:eastAsia="zh-TW"/>
        </w:rPr>
      </w:pPr>
    </w:p>
    <w:sectPr w:rsidR="00E65C40" w:rsidRPr="00F024BE" w:rsidSect="00855982">
      <w:headerReference w:type="even" r:id="rId61"/>
      <w:headerReference w:type="default" r:id="rId62"/>
      <w:footerReference w:type="even" r:id="rId63"/>
      <w:footerReference w:type="default" r:id="rId64"/>
      <w:headerReference w:type="first" r:id="rId65"/>
      <w:footerReference w:type="first" r:id="rId6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7FEE6" w14:textId="77777777" w:rsidR="00545B41" w:rsidRDefault="00545B41" w:rsidP="00855982">
      <w:pPr>
        <w:spacing w:after="0" w:line="240" w:lineRule="auto"/>
      </w:pPr>
      <w:r>
        <w:separator/>
      </w:r>
    </w:p>
  </w:endnote>
  <w:endnote w:type="continuationSeparator" w:id="0">
    <w:p w14:paraId="4DA8DFDC" w14:textId="77777777" w:rsidR="00545B41" w:rsidRDefault="00545B41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1391B" w14:textId="77777777" w:rsidR="00523F57" w:rsidRDefault="00523F5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5C0558" w14:textId="77777777" w:rsidR="00523F57" w:rsidRDefault="00523F57">
        <w:pPr>
          <w:pStyle w:val="a7"/>
        </w:pPr>
        <w:r>
          <w:rPr>
            <w:lang w:val="zh-TW" w:eastAsia="zh-TW" w:bidi="zh-TW"/>
          </w:rPr>
          <w:fldChar w:fldCharType="begin"/>
        </w:r>
        <w:r>
          <w:rPr>
            <w:lang w:val="zh-TW" w:eastAsia="zh-TW" w:bidi="zh-TW"/>
          </w:rPr>
          <w:instrText xml:space="preserve"> PAGE   \* MERGEFORMAT </w:instrText>
        </w:r>
        <w:r>
          <w:rPr>
            <w:lang w:val="zh-TW" w:eastAsia="zh-TW" w:bidi="zh-TW"/>
          </w:rPr>
          <w:fldChar w:fldCharType="separate"/>
        </w:r>
        <w:r>
          <w:rPr>
            <w:noProof/>
            <w:lang w:val="zh-TW" w:eastAsia="zh-TW" w:bidi="zh-TW"/>
          </w:rPr>
          <w:t>1</w:t>
        </w:r>
        <w:r>
          <w:rPr>
            <w:noProof/>
            <w:lang w:val="zh-TW" w:eastAsia="zh-TW" w:bidi="zh-TW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99AD3" w14:textId="77777777" w:rsidR="00523F57" w:rsidRDefault="00523F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DA1A2" w14:textId="77777777" w:rsidR="00545B41" w:rsidRDefault="00545B41" w:rsidP="00855982">
      <w:pPr>
        <w:spacing w:after="0" w:line="240" w:lineRule="auto"/>
      </w:pPr>
      <w:r>
        <w:separator/>
      </w:r>
    </w:p>
  </w:footnote>
  <w:footnote w:type="continuationSeparator" w:id="0">
    <w:p w14:paraId="1E3CDB3A" w14:textId="77777777" w:rsidR="00545B41" w:rsidRDefault="00545B41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C64B2C" w14:textId="77777777" w:rsidR="00523F57" w:rsidRDefault="00523F5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053DA" w14:textId="77777777" w:rsidR="00523F57" w:rsidRDefault="00523F5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31C88" w14:textId="77777777" w:rsidR="00523F57" w:rsidRDefault="00523F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91F7616"/>
    <w:multiLevelType w:val="hybridMultilevel"/>
    <w:tmpl w:val="E8523C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121743E"/>
    <w:multiLevelType w:val="hybridMultilevel"/>
    <w:tmpl w:val="5A82AB58"/>
    <w:lvl w:ilvl="0" w:tplc="1B9C906E">
      <w:numFmt w:val="bullet"/>
      <w:lvlText w:val=""/>
      <w:lvlJc w:val="left"/>
      <w:pPr>
        <w:ind w:left="360" w:hanging="36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文章 %1."/>
      <w:lvlJc w:val="left"/>
      <w:pPr>
        <w:ind w:left="0" w:firstLine="0"/>
      </w:pPr>
    </w:lvl>
    <w:lvl w:ilvl="1">
      <w:start w:val="1"/>
      <w:numFmt w:val="decimalZero"/>
      <w:isLgl/>
      <w:lvlText w:val="章節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7C167E4"/>
    <w:multiLevelType w:val="hybridMultilevel"/>
    <w:tmpl w:val="1FAA0820"/>
    <w:lvl w:ilvl="0" w:tplc="1C04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C1A51E1"/>
    <w:multiLevelType w:val="hybridMultilevel"/>
    <w:tmpl w:val="38428F90"/>
    <w:lvl w:ilvl="0" w:tplc="FD124332">
      <w:start w:val="4"/>
      <w:numFmt w:val="bullet"/>
      <w:lvlText w:val=""/>
      <w:lvlJc w:val="left"/>
      <w:pPr>
        <w:ind w:left="360" w:hanging="360"/>
      </w:pPr>
      <w:rPr>
        <w:rFonts w:ascii="Wingdings" w:eastAsia="新細明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0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8"/>
  </w:num>
  <w:num w:numId="30">
    <w:abstractNumId w:val="16"/>
  </w:num>
  <w:num w:numId="31">
    <w:abstractNumId w:val="19"/>
  </w:num>
  <w:num w:numId="32">
    <w:abstractNumId w:val="1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5E"/>
    <w:rsid w:val="000C169A"/>
    <w:rsid w:val="000D0FA8"/>
    <w:rsid w:val="000E3344"/>
    <w:rsid w:val="000F4F27"/>
    <w:rsid w:val="00125698"/>
    <w:rsid w:val="001779BD"/>
    <w:rsid w:val="001A7E66"/>
    <w:rsid w:val="001C14FE"/>
    <w:rsid w:val="001D4362"/>
    <w:rsid w:val="001E236B"/>
    <w:rsid w:val="001E48A3"/>
    <w:rsid w:val="002244CF"/>
    <w:rsid w:val="00241064"/>
    <w:rsid w:val="00286998"/>
    <w:rsid w:val="002C2271"/>
    <w:rsid w:val="002F1C40"/>
    <w:rsid w:val="00324CF6"/>
    <w:rsid w:val="00333EE1"/>
    <w:rsid w:val="00347172"/>
    <w:rsid w:val="00355DA4"/>
    <w:rsid w:val="003F694F"/>
    <w:rsid w:val="00401649"/>
    <w:rsid w:val="00482AE2"/>
    <w:rsid w:val="004C27C7"/>
    <w:rsid w:val="00523F57"/>
    <w:rsid w:val="0053339E"/>
    <w:rsid w:val="00542ED5"/>
    <w:rsid w:val="00545B41"/>
    <w:rsid w:val="005D77D1"/>
    <w:rsid w:val="00647B93"/>
    <w:rsid w:val="00701BB1"/>
    <w:rsid w:val="00706587"/>
    <w:rsid w:val="007833A7"/>
    <w:rsid w:val="007F37A7"/>
    <w:rsid w:val="00811ACD"/>
    <w:rsid w:val="00812B90"/>
    <w:rsid w:val="00855982"/>
    <w:rsid w:val="0086763E"/>
    <w:rsid w:val="008C7755"/>
    <w:rsid w:val="008F7A31"/>
    <w:rsid w:val="00952C29"/>
    <w:rsid w:val="00973916"/>
    <w:rsid w:val="00A10484"/>
    <w:rsid w:val="00A31C2E"/>
    <w:rsid w:val="00A74490"/>
    <w:rsid w:val="00A832E2"/>
    <w:rsid w:val="00AB6E5F"/>
    <w:rsid w:val="00AC4C35"/>
    <w:rsid w:val="00B421FF"/>
    <w:rsid w:val="00BF1499"/>
    <w:rsid w:val="00C07C5F"/>
    <w:rsid w:val="00C11DA0"/>
    <w:rsid w:val="00C83689"/>
    <w:rsid w:val="00CA2E31"/>
    <w:rsid w:val="00CE308A"/>
    <w:rsid w:val="00D207D0"/>
    <w:rsid w:val="00D43B50"/>
    <w:rsid w:val="00D5675E"/>
    <w:rsid w:val="00D57C4E"/>
    <w:rsid w:val="00DA5B0C"/>
    <w:rsid w:val="00E131B9"/>
    <w:rsid w:val="00E65C40"/>
    <w:rsid w:val="00E74E47"/>
    <w:rsid w:val="00F024BE"/>
    <w:rsid w:val="00F156B2"/>
    <w:rsid w:val="00F27CD8"/>
    <w:rsid w:val="00FA7F66"/>
    <w:rsid w:val="00FC4F9E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2D399"/>
  <w15:chartTrackingRefBased/>
  <w15:docId w15:val="{185A1464-7500-438F-A30D-589893C9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262C"/>
  </w:style>
  <w:style w:type="paragraph" w:styleId="1">
    <w:name w:val="heading 1"/>
    <w:basedOn w:val="a"/>
    <w:next w:val="a"/>
    <w:link w:val="10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4">
    <w:name w:val="標題 字元"/>
    <w:basedOn w:val="a0"/>
    <w:link w:val="a3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855982"/>
    <w:pPr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855982"/>
  </w:style>
  <w:style w:type="character" w:customStyle="1" w:styleId="10">
    <w:name w:val="標題 1 字元"/>
    <w:basedOn w:val="a0"/>
    <w:link w:val="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0"/>
    <w:link w:val="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90">
    <w:name w:val="標題 9 字元"/>
    <w:basedOn w:val="a0"/>
    <w:link w:val="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a7">
    <w:name w:val="footer"/>
    <w:basedOn w:val="a"/>
    <w:link w:val="a8"/>
    <w:uiPriority w:val="99"/>
    <w:unhideWhenUsed/>
    <w:rsid w:val="00855982"/>
    <w:pPr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855982"/>
  </w:style>
  <w:style w:type="paragraph" w:styleId="a9">
    <w:name w:val="caption"/>
    <w:basedOn w:val="a"/>
    <w:next w:val="a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aa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b">
    <w:name w:val="Balloon Text"/>
    <w:basedOn w:val="a"/>
    <w:link w:val="ac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1D4362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32">
    <w:name w:val="本文 3 字元"/>
    <w:basedOn w:val="a0"/>
    <w:link w:val="31"/>
    <w:uiPriority w:val="99"/>
    <w:semiHidden/>
    <w:rsid w:val="001D4362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34">
    <w:name w:val="本文縮排 3 字元"/>
    <w:basedOn w:val="a0"/>
    <w:link w:val="33"/>
    <w:uiPriority w:val="99"/>
    <w:semiHidden/>
    <w:rsid w:val="001D4362"/>
    <w:rPr>
      <w:szCs w:val="16"/>
    </w:rPr>
  </w:style>
  <w:style w:type="character" w:styleId="ad">
    <w:name w:val="annotation reference"/>
    <w:basedOn w:val="a0"/>
    <w:uiPriority w:val="99"/>
    <w:semiHidden/>
    <w:unhideWhenUsed/>
    <w:rsid w:val="001D4362"/>
    <w:rPr>
      <w:sz w:val="22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1D4362"/>
    <w:rPr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D4362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1D4362"/>
    <w:rPr>
      <w:b/>
      <w:bCs/>
      <w:szCs w:val="20"/>
    </w:rPr>
  </w:style>
  <w:style w:type="paragraph" w:styleId="af2">
    <w:name w:val="Document Map"/>
    <w:basedOn w:val="a"/>
    <w:link w:val="af3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3">
    <w:name w:val="文件引導模式 字元"/>
    <w:basedOn w:val="a0"/>
    <w:link w:val="af2"/>
    <w:uiPriority w:val="99"/>
    <w:semiHidden/>
    <w:rsid w:val="001D4362"/>
    <w:rPr>
      <w:rFonts w:ascii="Segoe UI" w:hAnsi="Segoe UI" w:cs="Segoe UI"/>
      <w:szCs w:val="16"/>
    </w:rPr>
  </w:style>
  <w:style w:type="paragraph" w:styleId="af4">
    <w:name w:val="endnote text"/>
    <w:basedOn w:val="a"/>
    <w:link w:val="af5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5">
    <w:name w:val="章節附註文字 字元"/>
    <w:basedOn w:val="a0"/>
    <w:link w:val="af4"/>
    <w:uiPriority w:val="99"/>
    <w:semiHidden/>
    <w:rsid w:val="001D4362"/>
    <w:rPr>
      <w:szCs w:val="20"/>
    </w:rPr>
  </w:style>
  <w:style w:type="paragraph" w:styleId="af6">
    <w:name w:val="envelope return"/>
    <w:basedOn w:val="a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7">
    <w:name w:val="footnote text"/>
    <w:basedOn w:val="a"/>
    <w:link w:val="af8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af8">
    <w:name w:val="註腳文字 字元"/>
    <w:basedOn w:val="a0"/>
    <w:link w:val="af7"/>
    <w:uiPriority w:val="99"/>
    <w:semiHidden/>
    <w:rsid w:val="001D4362"/>
    <w:rPr>
      <w:szCs w:val="20"/>
    </w:rPr>
  </w:style>
  <w:style w:type="character" w:styleId="HTML">
    <w:name w:val="HTML Code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預設格式 字元"/>
    <w:basedOn w:val="a0"/>
    <w:link w:val="HTML1"/>
    <w:uiPriority w:val="99"/>
    <w:semiHidden/>
    <w:rsid w:val="001D4362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af9">
    <w:name w:val="macro"/>
    <w:link w:val="afa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a">
    <w:name w:val="巨集文字 字元"/>
    <w:basedOn w:val="a0"/>
    <w:link w:val="af9"/>
    <w:uiPriority w:val="99"/>
    <w:semiHidden/>
    <w:rsid w:val="001D4362"/>
    <w:rPr>
      <w:rFonts w:ascii="Consolas" w:hAnsi="Consolas"/>
      <w:szCs w:val="20"/>
    </w:rPr>
  </w:style>
  <w:style w:type="paragraph" w:styleId="afb">
    <w:name w:val="Plain Text"/>
    <w:basedOn w:val="a"/>
    <w:link w:val="afc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afc">
    <w:name w:val="純文字 字元"/>
    <w:basedOn w:val="a0"/>
    <w:link w:val="afb"/>
    <w:uiPriority w:val="99"/>
    <w:semiHidden/>
    <w:rsid w:val="001D4362"/>
    <w:rPr>
      <w:rFonts w:ascii="Consolas" w:hAnsi="Consolas"/>
      <w:szCs w:val="21"/>
    </w:rPr>
  </w:style>
  <w:style w:type="paragraph" w:styleId="afd">
    <w:name w:val="Block Text"/>
    <w:basedOn w:val="a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fe">
    <w:name w:val="FollowedHyperlink"/>
    <w:basedOn w:val="a0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aff">
    <w:name w:val="Hyperlink"/>
    <w:basedOn w:val="a0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aff0">
    <w:name w:val="Placeholder Text"/>
    <w:basedOn w:val="a0"/>
    <w:uiPriority w:val="99"/>
    <w:semiHidden/>
    <w:rsid w:val="007833A7"/>
    <w:rPr>
      <w:color w:val="595959" w:themeColor="text1" w:themeTint="A6"/>
    </w:rPr>
  </w:style>
  <w:style w:type="character" w:styleId="aff1">
    <w:name w:val="Intense Emphasis"/>
    <w:basedOn w:val="a0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aff2">
    <w:name w:val="Intense Quote"/>
    <w:basedOn w:val="a"/>
    <w:next w:val="a"/>
    <w:link w:val="aff3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aff3">
    <w:name w:val="鮮明引文 字元"/>
    <w:basedOn w:val="a0"/>
    <w:link w:val="aff2"/>
    <w:uiPriority w:val="30"/>
    <w:semiHidden/>
    <w:rsid w:val="00FD262C"/>
    <w:rPr>
      <w:i/>
      <w:iCs/>
      <w:color w:val="B35E06" w:themeColor="accent1" w:themeShade="BF"/>
    </w:rPr>
  </w:style>
  <w:style w:type="character" w:styleId="aff4">
    <w:name w:val="Intense Reference"/>
    <w:basedOn w:val="a0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aff5">
    <w:name w:val="List Paragraph"/>
    <w:basedOn w:val="a"/>
    <w:uiPriority w:val="34"/>
    <w:unhideWhenUsed/>
    <w:qFormat/>
    <w:rsid w:val="00D5675E"/>
    <w:pPr>
      <w:ind w:leftChars="200" w:left="480"/>
    </w:pPr>
  </w:style>
  <w:style w:type="table" w:styleId="aff6">
    <w:name w:val="Table Grid"/>
    <w:basedOn w:val="a1"/>
    <w:uiPriority w:val="39"/>
    <w:rsid w:val="00C0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emf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63" Type="http://schemas.openxmlformats.org/officeDocument/2006/relationships/footer" Target="footer1.xml"/><Relationship Id="rId68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emf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emf"/><Relationship Id="rId40" Type="http://schemas.openxmlformats.org/officeDocument/2006/relationships/image" Target="media/image31.png"/><Relationship Id="rId45" Type="http://schemas.openxmlformats.org/officeDocument/2006/relationships/image" Target="media/image36.emf"/><Relationship Id="rId53" Type="http://schemas.openxmlformats.org/officeDocument/2006/relationships/image" Target="media/image44.emf"/><Relationship Id="rId58" Type="http://schemas.openxmlformats.org/officeDocument/2006/relationships/image" Target="media/image49.png"/><Relationship Id="rId66" Type="http://schemas.openxmlformats.org/officeDocument/2006/relationships/footer" Target="footer3.xml"/><Relationship Id="rId5" Type="http://schemas.openxmlformats.org/officeDocument/2006/relationships/styles" Target="styles.xml"/><Relationship Id="rId61" Type="http://schemas.openxmlformats.org/officeDocument/2006/relationships/header" Target="header1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64" Type="http://schemas.openxmlformats.org/officeDocument/2006/relationships/footer" Target="footer2.xml"/><Relationship Id="rId8" Type="http://schemas.openxmlformats.org/officeDocument/2006/relationships/footnotes" Target="footnotes.xml"/><Relationship Id="rId51" Type="http://schemas.openxmlformats.org/officeDocument/2006/relationships/image" Target="media/image42.png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emf"/><Relationship Id="rId67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emf"/><Relationship Id="rId54" Type="http://schemas.openxmlformats.org/officeDocument/2006/relationships/image" Target="media/image45.png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emf"/><Relationship Id="rId57" Type="http://schemas.openxmlformats.org/officeDocument/2006/relationships/image" Target="media/image48.emf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emf"/><Relationship Id="rId65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39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697;&#29788;\AppData\Roaming\Microsoft\Templates\&#22577;&#21578;&#35373;&#35336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報告設計 (空白).dotx</Template>
  <TotalTime>196</TotalTime>
  <Pages>29</Pages>
  <Words>1910</Words>
  <Characters>10892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品瑜</dc:creator>
  <cp:lastModifiedBy>克博 祖</cp:lastModifiedBy>
  <cp:revision>47</cp:revision>
  <dcterms:created xsi:type="dcterms:W3CDTF">2019-10-22T02:18:00Z</dcterms:created>
  <dcterms:modified xsi:type="dcterms:W3CDTF">2019-10-29T17:46:00Z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